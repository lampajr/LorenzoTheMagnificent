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1B3B" w:rsidRDefault="00900584">
      <w:pPr>
        <w:spacing w:after="0"/>
        <w:ind w:left="5" w:right="-4"/>
        <w:jc w:val="both"/>
      </w:pPr>
      <w:r>
        <w:rPr>
          <w:rFonts w:ascii="AR JULIAN" w:eastAsia="AR JULIAN" w:hAnsi="AR JULIAN" w:cs="AR JULIAN"/>
          <w:color w:val="141719"/>
          <w:sz w:val="23"/>
        </w:rPr>
        <w:t xml:space="preserve"> </w:t>
      </w:r>
      <w:r>
        <w:rPr>
          <w:noProof/>
        </w:rPr>
        <mc:AlternateContent>
          <mc:Choice Requires="wpg">
            <w:drawing>
              <wp:inline distT="0" distB="0" distL="0" distR="0">
                <wp:extent cx="6331744" cy="8650982"/>
                <wp:effectExtent l="0" t="0" r="0" b="0"/>
                <wp:docPr id="1" name="Group 2133"/>
                <wp:cNvGraphicFramePr/>
                <a:graphic xmlns:a="http://schemas.openxmlformats.org/drawingml/2006/main">
                  <a:graphicData uri="http://schemas.microsoft.com/office/word/2010/wordprocessingGroup">
                    <wpg:wgp>
                      <wpg:cNvGrpSpPr/>
                      <wpg:grpSpPr>
                        <a:xfrm>
                          <a:off x="0" y="0"/>
                          <a:ext cx="6331744" cy="8650982"/>
                          <a:chOff x="0" y="0"/>
                          <a:chExt cx="6331744" cy="8650982"/>
                        </a:xfrm>
                      </wpg:grpSpPr>
                      <wps:wsp>
                        <wps:cNvPr id="2" name="Rectangle 10"/>
                        <wps:cNvSpPr/>
                        <wps:spPr>
                          <a:xfrm>
                            <a:off x="10954" y="3950"/>
                            <a:ext cx="1216554" cy="380143"/>
                          </a:xfrm>
                          <a:prstGeom prst="rect">
                            <a:avLst/>
                          </a:prstGeom>
                          <a:noFill/>
                          <a:ln cap="flat">
                            <a:noFill/>
                            <a:prstDash val="solid"/>
                          </a:ln>
                        </wps:spPr>
                        <wps:txbx>
                          <w:txbxContent>
                            <w:p w:rsidR="00621B3B" w:rsidRDefault="00900584">
                              <w:r>
                                <w:rPr>
                                  <w:rFonts w:ascii="AR JULIAN" w:eastAsia="AR JULIAN" w:hAnsi="AR JULIAN" w:cs="AR JULIAN"/>
                                  <w:sz w:val="40"/>
                                </w:rPr>
                                <w:t>AUTORI</w:t>
                              </w:r>
                            </w:p>
                          </w:txbxContent>
                        </wps:txbx>
                        <wps:bodyPr vert="horz" wrap="square" lIns="0" tIns="0" rIns="0" bIns="0" anchor="t" anchorCtr="0" compatLnSpc="0">
                          <a:noAutofit/>
                        </wps:bodyPr>
                      </wps:wsp>
                      <wps:wsp>
                        <wps:cNvPr id="3" name="Rectangle 11"/>
                        <wps:cNvSpPr/>
                        <wps:spPr>
                          <a:xfrm>
                            <a:off x="925610" y="133392"/>
                            <a:ext cx="51471" cy="172090"/>
                          </a:xfrm>
                          <a:prstGeom prst="rect">
                            <a:avLst/>
                          </a:prstGeom>
                          <a:noFill/>
                          <a:ln cap="flat">
                            <a:noFill/>
                            <a:prstDash val="solid"/>
                          </a:ln>
                        </wps:spPr>
                        <wps:txbx>
                          <w:txbxContent>
                            <w:p w:rsidR="00621B3B" w:rsidRDefault="00900584">
                              <w:r>
                                <w:rPr>
                                  <w:rFonts w:ascii="Tw Cen MT" w:eastAsia="Tw Cen MT" w:hAnsi="Tw Cen MT" w:cs="Tw Cen MT"/>
                                </w:rPr>
                                <w:t xml:space="preserve"> </w:t>
                              </w:r>
                            </w:p>
                          </w:txbxContent>
                        </wps:txbx>
                        <wps:bodyPr vert="horz" wrap="square" lIns="0" tIns="0" rIns="0" bIns="0" anchor="t" anchorCtr="0" compatLnSpc="0">
                          <a:noAutofit/>
                        </wps:bodyPr>
                      </wps:wsp>
                      <wps:wsp>
                        <wps:cNvPr id="4" name="Rectangle 12"/>
                        <wps:cNvSpPr/>
                        <wps:spPr>
                          <a:xfrm>
                            <a:off x="0" y="416673"/>
                            <a:ext cx="1087029"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Bonali Luca</w:t>
                              </w:r>
                            </w:p>
                          </w:txbxContent>
                        </wps:txbx>
                        <wps:bodyPr vert="horz" wrap="square" lIns="0" tIns="0" rIns="0" bIns="0" anchor="t" anchorCtr="0" compatLnSpc="0">
                          <a:noAutofit/>
                        </wps:bodyPr>
                      </wps:wsp>
                      <wps:wsp>
                        <wps:cNvPr id="5" name="Rectangle 13"/>
                        <wps:cNvSpPr/>
                        <wps:spPr>
                          <a:xfrm>
                            <a:off x="763825" y="41667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wps:wsp>
                        <wps:cNvPr id="6" name="Rectangle 14"/>
                        <wps:cNvSpPr/>
                        <wps:spPr>
                          <a:xfrm>
                            <a:off x="0" y="690993"/>
                            <a:ext cx="1672565"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Lamparelli Andrea</w:t>
                              </w:r>
                            </w:p>
                          </w:txbxContent>
                        </wps:txbx>
                        <wps:bodyPr vert="horz" wrap="square" lIns="0" tIns="0" rIns="0" bIns="0" anchor="t" anchorCtr="0" compatLnSpc="0">
                          <a:noAutofit/>
                        </wps:bodyPr>
                      </wps:wsp>
                      <wps:wsp>
                        <wps:cNvPr id="7" name="Rectangle 15"/>
                        <wps:cNvSpPr/>
                        <wps:spPr>
                          <a:xfrm>
                            <a:off x="1204209" y="69099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wps:wsp>
                        <wps:cNvPr id="8" name="Rectangle 17"/>
                        <wps:cNvSpPr/>
                        <wps:spPr>
                          <a:xfrm>
                            <a:off x="1829430" y="96531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pic:pic xmlns:pic="http://schemas.openxmlformats.org/drawingml/2006/picture">
                        <pic:nvPicPr>
                          <pic:cNvPr id="9" name="Picture 19"/>
                          <pic:cNvPicPr>
                            <a:picLocks noChangeAspect="1"/>
                          </pic:cNvPicPr>
                        </pic:nvPicPr>
                        <pic:blipFill>
                          <a:blip r:embed="rId7"/>
                          <a:stretch>
                            <a:fillRect/>
                          </a:stretch>
                        </pic:blipFill>
                        <pic:spPr>
                          <a:xfrm>
                            <a:off x="449866" y="0"/>
                            <a:ext cx="5881878" cy="8650982"/>
                          </a:xfrm>
                          <a:prstGeom prst="rect">
                            <a:avLst/>
                          </a:prstGeom>
                          <a:noFill/>
                          <a:ln>
                            <a:noFill/>
                            <a:prstDash/>
                          </a:ln>
                        </pic:spPr>
                      </pic:pic>
                    </wpg:wgp>
                  </a:graphicData>
                </a:graphic>
              </wp:inline>
            </w:drawing>
          </mc:Choice>
          <mc:Fallback>
            <w:pict>
              <v:group id="Group 2133" o:spid="_x0000_s1026" style="width:498.55pt;height:681.2pt;mso-position-horizontal-relative:char;mso-position-vertical-relative:line" coordsize="63317,86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">
                <v:rect id="Rectangle 10" o:spid="_x0000_s1027" style="position:absolute;left:109;top:39;width:12166;height:3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621B3B" w:rsidRDefault="00900584">
                        <w:r>
                          <w:rPr>
                            <w:rFonts w:ascii="AR JULIAN" w:eastAsia="AR JULIAN" w:hAnsi="AR JULIAN" w:cs="AR JULIAN"/>
                            <w:sz w:val="40"/>
                          </w:rPr>
                          <w:t>AUTORI</w:t>
                        </w:r>
                      </w:p>
                    </w:txbxContent>
                  </v:textbox>
                </v:rect>
                <v:rect id="Rectangle 11" o:spid="_x0000_s1028" style="position:absolute;left:9256;top:1333;width:51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621B3B" w:rsidRDefault="00900584">
                        <w:r>
                          <w:rPr>
                            <w:rFonts w:ascii="Tw Cen MT" w:eastAsia="Tw Cen MT" w:hAnsi="Tw Cen MT" w:cs="Tw Cen MT"/>
                          </w:rPr>
                          <w:t xml:space="preserve"> </w:t>
                        </w:r>
                      </w:p>
                    </w:txbxContent>
                  </v:textbox>
                </v:rect>
                <v:rect id="Rectangle 12" o:spid="_x0000_s1029" style="position:absolute;top:4166;width:1087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Bonali Luca</w:t>
                        </w:r>
                      </w:p>
                    </w:txbxContent>
                  </v:textbox>
                </v:rect>
                <v:rect id="Rectangle 13" o:spid="_x0000_s1030" style="position:absolute;left:7638;top:4166;width:158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 xml:space="preserve"> </w:t>
                        </w:r>
                      </w:p>
                    </w:txbxContent>
                  </v:textbox>
                </v:rect>
                <v:rect id="Rectangle 14" o:spid="_x0000_s1031" style="position:absolute;top:6909;width:1672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Lamparelli Andrea</w:t>
                        </w:r>
                      </w:p>
                    </w:txbxContent>
                  </v:textbox>
                </v:rect>
                <v:rect id="Rectangle 15" o:spid="_x0000_s1032" style="position:absolute;left:12042;top:6909;width:1580;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21B3B" w:rsidRDefault="00900584">
                        <w:r>
                          <w:rPr>
                            <w:rFonts w:ascii="AR JULIAN" w:eastAsia="AR JULIAN" w:hAnsi="AR JULIAN" w:cs="AR JULIAN"/>
                            <w:color w:val="141719"/>
                            <w:sz w:val="23"/>
                          </w:rPr>
                          <w:t xml:space="preserve"> </w:t>
                        </w:r>
                      </w:p>
                    </w:txbxContent>
                  </v:textbox>
                </v:rect>
                <v:rect id="Rectangle 17" o:spid="_x0000_s1033" style="position:absolute;left:18294;top:9653;width:158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21B3B" w:rsidRDefault="00900584">
                        <w:r>
                          <w:rPr>
                            <w:rFonts w:ascii="AR JULIAN" w:eastAsia="AR JULIAN" w:hAnsi="AR JULIAN" w:cs="AR JULIAN"/>
                            <w:color w:val="141719"/>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style="position:absolute;left:4498;width:58819;height:8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">
                  <v:imagedata r:id="rId8" o:title=""/>
                  <v:path arrowok="t"/>
                </v:shape>
                <w10:anchorlock/>
              </v:group>
            </w:pict>
          </mc:Fallback>
        </mc:AlternateContent>
      </w:r>
    </w:p>
    <w:p w:rsidR="00621B3B" w:rsidRDefault="00900584">
      <w:pPr>
        <w:pageBreakBefore/>
        <w:spacing w:after="140"/>
        <w:ind w:left="-8" w:hanging="7"/>
        <w:jc w:val="both"/>
      </w:pPr>
      <w:r>
        <w:rPr>
          <w:rFonts w:ascii="AR JULIAN" w:eastAsia="AR JULIAN" w:hAnsi="AR JULIAN" w:cs="AR JULIAN"/>
          <w:color w:val="141719"/>
          <w:sz w:val="30"/>
        </w:rPr>
        <w:lastRenderedPageBreak/>
        <w:t xml:space="preserve">Documentazione Prova Finale </w:t>
      </w:r>
    </w:p>
    <w:p w:rsidR="00621B3B" w:rsidRDefault="00900584">
      <w:pPr>
        <w:spacing w:after="138"/>
      </w:pPr>
      <w:r>
        <w:rPr>
          <w:rFonts w:ascii="AR JULIAN" w:eastAsia="AR JULIAN" w:hAnsi="AR JULIAN" w:cs="AR JULIAN"/>
          <w:color w:val="141719"/>
          <w:sz w:val="30"/>
        </w:rPr>
        <w:t xml:space="preserve"> </w:t>
      </w:r>
    </w:p>
    <w:p w:rsidR="00621B3B" w:rsidRDefault="00900584">
      <w:pPr>
        <w:spacing w:after="140"/>
        <w:ind w:left="-8" w:hanging="7"/>
        <w:jc w:val="both"/>
      </w:pPr>
      <w:r>
        <w:rPr>
          <w:rFonts w:ascii="AR JULIAN" w:eastAsia="AR JULIAN" w:hAnsi="AR JULIAN" w:cs="AR JULIAN"/>
          <w:color w:val="141719"/>
          <w:sz w:val="30"/>
        </w:rPr>
        <w:t>Indice</w:t>
      </w:r>
      <w:r>
        <w:rPr>
          <w:rFonts w:ascii="AR JULIAN" w:eastAsia="AR JULIAN" w:hAnsi="AR JULIAN" w:cs="AR JULIAN"/>
          <w:color w:val="141719"/>
          <w:sz w:val="28"/>
          <w:u w:val="single" w:color="141718"/>
        </w:rPr>
        <w:t>:</w:t>
      </w:r>
      <w:r>
        <w:rPr>
          <w:rFonts w:ascii="AR JULIAN" w:eastAsia="AR JULIAN" w:hAnsi="AR JULIAN" w:cs="AR JULIAN"/>
          <w:color w:val="141719"/>
          <w:sz w:val="28"/>
        </w:rPr>
        <w:t xml:space="preserve"> </w:t>
      </w:r>
    </w:p>
    <w:p w:rsidR="00621B3B" w:rsidRDefault="00900584">
      <w:pPr>
        <w:spacing w:after="159"/>
        <w:ind w:left="22"/>
      </w:pPr>
      <w:r>
        <w:rPr>
          <w:rFonts w:ascii="AR JULIAN" w:eastAsia="AR JULIAN" w:hAnsi="AR JULIAN" w:cs="AR JULIAN"/>
          <w:color w:val="141719"/>
          <w:sz w:val="28"/>
        </w:rPr>
        <w:t xml:space="preserve"> </w:t>
      </w:r>
    </w:p>
    <w:p w:rsidR="00621B3B" w:rsidRDefault="00900584">
      <w:pPr>
        <w:spacing w:after="0" w:line="374" w:lineRule="auto"/>
        <w:ind w:left="17" w:hanging="10"/>
      </w:pPr>
      <w:r>
        <w:rPr>
          <w:rFonts w:ascii="AR JULIAN" w:eastAsia="AR JULIAN" w:hAnsi="AR JULIAN" w:cs="AR JULIAN"/>
          <w:color w:val="141719"/>
          <w:sz w:val="28"/>
          <w:u w:val="single" w:color="141718"/>
        </w:rPr>
        <w:t>Manuale Utente                                                        3-5</w:t>
      </w:r>
      <w:r>
        <w:rPr>
          <w:rFonts w:ascii="AR JULIAN" w:eastAsia="AR JULIAN" w:hAnsi="AR JULIAN" w:cs="AR JULIAN"/>
          <w:color w:val="141719"/>
          <w:sz w:val="28"/>
        </w:rPr>
        <w:t xml:space="preserve">  </w:t>
      </w:r>
    </w:p>
    <w:p w:rsidR="00621B3B" w:rsidRDefault="00621B3B">
      <w:pPr>
        <w:spacing w:after="0" w:line="374" w:lineRule="auto"/>
        <w:ind w:left="17" w:hanging="10"/>
      </w:pPr>
    </w:p>
    <w:p w:rsidR="00621B3B" w:rsidRDefault="00900584">
      <w:pPr>
        <w:spacing w:after="0" w:line="374" w:lineRule="auto"/>
        <w:ind w:left="17" w:hanging="10"/>
      </w:pPr>
      <w:r>
        <w:rPr>
          <w:rFonts w:ascii="AR JULIAN" w:eastAsia="AR JULIAN" w:hAnsi="AR JULIAN" w:cs="AR JULIAN"/>
          <w:color w:val="141719"/>
          <w:sz w:val="28"/>
          <w:u w:val="single" w:color="141718"/>
        </w:rPr>
        <w:t>Struttura Del Progetto                                                  6</w:t>
      </w:r>
      <w:r>
        <w:rPr>
          <w:rFonts w:ascii="AR JULIAN" w:eastAsia="AR JULIAN" w:hAnsi="AR JULIAN" w:cs="AR JULIAN"/>
          <w:color w:val="141719"/>
          <w:sz w:val="28"/>
        </w:rPr>
        <w:t xml:space="preserve">  </w:t>
      </w:r>
    </w:p>
    <w:p w:rsidR="00621B3B" w:rsidRDefault="00621B3B">
      <w:pPr>
        <w:spacing w:after="0" w:line="374" w:lineRule="auto"/>
        <w:ind w:left="17" w:hanging="10"/>
      </w:pPr>
    </w:p>
    <w:p w:rsidR="00621B3B" w:rsidRDefault="00900584">
      <w:pPr>
        <w:spacing w:after="0" w:line="374" w:lineRule="auto"/>
        <w:ind w:left="17" w:hanging="10"/>
        <w:rPr>
          <w:rFonts w:ascii="AR JULIAN" w:eastAsia="AR JULIAN" w:hAnsi="AR JULIAN" w:cs="AR JULIAN"/>
          <w:color w:val="141719"/>
          <w:sz w:val="28"/>
          <w:u w:val="single" w:color="141718"/>
        </w:rPr>
      </w:pPr>
      <w:r>
        <w:rPr>
          <w:rFonts w:ascii="AR JULIAN" w:eastAsia="AR JULIAN" w:hAnsi="AR JULIAN" w:cs="AR JULIAN"/>
          <w:color w:val="141719"/>
          <w:sz w:val="28"/>
          <w:u w:val="single" w:color="141718"/>
        </w:rPr>
        <w:t>Diagrammi UML                                                           7</w:t>
      </w:r>
    </w:p>
    <w:p w:rsidR="00621B3B" w:rsidRDefault="00621B3B">
      <w:pPr>
        <w:spacing w:after="0" w:line="374" w:lineRule="auto"/>
        <w:ind w:left="17" w:hanging="10"/>
        <w:rPr>
          <w:rFonts w:ascii="AR JULIAN" w:eastAsia="AR JULIAN" w:hAnsi="AR JULIAN" w:cs="AR JULIAN"/>
          <w:color w:val="141719"/>
          <w:sz w:val="28"/>
          <w:u w:val="single" w:color="141718"/>
        </w:rPr>
      </w:pPr>
    </w:p>
    <w:p w:rsidR="00E37C71" w:rsidRDefault="00900584" w:rsidP="00E37C71">
      <w:pPr>
        <w:spacing w:after="0" w:line="374" w:lineRule="auto"/>
        <w:ind w:left="17" w:hanging="10"/>
        <w:rPr>
          <w:rFonts w:ascii="AR JULIAN" w:eastAsia="AR JULIAN" w:hAnsi="AR JULIAN" w:cs="AR JULIAN"/>
          <w:color w:val="141719"/>
          <w:sz w:val="28"/>
          <w:u w:val="single" w:color="141718"/>
        </w:rPr>
      </w:pPr>
      <w:r>
        <w:rPr>
          <w:rFonts w:ascii="AR JULIAN" w:eastAsia="AR JULIAN" w:hAnsi="AR JULIAN" w:cs="AR JULIAN"/>
          <w:color w:val="141719"/>
          <w:sz w:val="28"/>
          <w:u w:val="single" w:color="141718"/>
        </w:rPr>
        <w:t>Diagrammi di Sequenza                                                   20</w:t>
      </w:r>
    </w:p>
    <w:p w:rsidR="00E37C71" w:rsidRDefault="00E37C71" w:rsidP="00E37C71">
      <w:pPr>
        <w:spacing w:after="0" w:line="374" w:lineRule="auto"/>
        <w:ind w:left="17" w:hanging="10"/>
        <w:rPr>
          <w:rFonts w:ascii="AR JULIAN" w:eastAsia="AR JULIAN" w:hAnsi="AR JULIAN" w:cs="AR JULIAN"/>
          <w:color w:val="141719"/>
          <w:sz w:val="28"/>
          <w:u w:val="single" w:color="141718"/>
        </w:rPr>
      </w:pPr>
    </w:p>
    <w:p w:rsidR="00621B3B" w:rsidRPr="00E37C71" w:rsidRDefault="00E37C71" w:rsidP="00E37C71">
      <w:pPr>
        <w:spacing w:after="0" w:line="374" w:lineRule="auto"/>
        <w:ind w:left="17" w:hanging="10"/>
      </w:pPr>
      <w:r>
        <w:rPr>
          <w:rFonts w:ascii="AR JULIAN" w:eastAsia="AR JULIAN" w:hAnsi="AR JULIAN" w:cs="AR JULIAN"/>
          <w:color w:val="141719"/>
          <w:sz w:val="28"/>
          <w:u w:val="single" w:color="141718"/>
        </w:rPr>
        <w:t>Documentazione Test                                                    26</w:t>
      </w:r>
      <w:r w:rsidR="00900584">
        <w:rPr>
          <w:rFonts w:ascii="AR JULIAN" w:eastAsia="AR JULIAN" w:hAnsi="AR JULIAN" w:cs="AR JULIAN"/>
          <w:color w:val="141719"/>
          <w:sz w:val="28"/>
        </w:rPr>
        <w:t xml:space="preserve">  </w:t>
      </w:r>
      <w:r w:rsidR="00900584">
        <w:rPr>
          <w:rFonts w:ascii="AR JULIAN" w:eastAsia="AR JULIAN" w:hAnsi="AR JULIAN" w:cs="AR JULIAN"/>
          <w:color w:val="141719"/>
          <w:sz w:val="28"/>
        </w:rPr>
        <w:tab/>
        <w:t xml:space="preserve"> </w:t>
      </w: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56"/>
          <w:szCs w:val="56"/>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900584">
      <w:pPr>
        <w:spacing w:after="0"/>
        <w:ind w:left="22"/>
        <w:rPr>
          <w:rFonts w:ascii="AR JULIAN" w:eastAsia="AR JULIAN" w:hAnsi="AR JULIAN" w:cs="AR JULIAN"/>
          <w:b/>
          <w:color w:val="ED7D31"/>
          <w:sz w:val="36"/>
          <w:szCs w:val="36"/>
        </w:rPr>
      </w:pPr>
      <w:r>
        <w:rPr>
          <w:rFonts w:ascii="AR JULIAN" w:eastAsia="AR JULIAN" w:hAnsi="AR JULIAN" w:cs="AR JULIAN"/>
          <w:b/>
          <w:color w:val="ED7D31"/>
          <w:sz w:val="36"/>
          <w:szCs w:val="36"/>
        </w:rPr>
        <w:t>Manuale Utente:</w:t>
      </w:r>
    </w:p>
    <w:p w:rsidR="00621B3B" w:rsidRDefault="00621B3B">
      <w:pPr>
        <w:spacing w:after="0"/>
        <w:ind w:left="22"/>
        <w:rPr>
          <w:rFonts w:ascii="AR JULIAN" w:hAnsi="AR JULIAN"/>
          <w:sz w:val="24"/>
          <w:szCs w:val="24"/>
        </w:rPr>
      </w:pPr>
    </w:p>
    <w:p w:rsidR="00621B3B" w:rsidRDefault="00900584">
      <w:pPr>
        <w:spacing w:after="0"/>
        <w:ind w:left="22"/>
      </w:pPr>
      <w:r>
        <w:rPr>
          <w:rFonts w:ascii="AR JULIAN" w:hAnsi="AR JULIAN"/>
          <w:sz w:val="24"/>
          <w:szCs w:val="24"/>
          <w:u w:val="single"/>
        </w:rPr>
        <w:t>Schermata Iniziale</w:t>
      </w:r>
      <w:r>
        <w:rPr>
          <w:rFonts w:ascii="AR JULIAN" w:hAnsi="AR JULIAN"/>
          <w:sz w:val="24"/>
          <w:szCs w:val="24"/>
        </w:rPr>
        <w:t>: figura 1</w:t>
      </w:r>
    </w:p>
    <w:p w:rsidR="00621B3B" w:rsidRDefault="00900584">
      <w:pPr>
        <w:pStyle w:val="Paragrafoelenco"/>
        <w:ind w:left="1068"/>
      </w:pPr>
      <w:r>
        <w:rPr>
          <w:rFonts w:ascii="AR JULIAN" w:hAnsi="AR JULIAN"/>
          <w:noProof/>
          <w:sz w:val="24"/>
          <w:szCs w:val="24"/>
        </w:rPr>
        <w:drawing>
          <wp:anchor distT="0" distB="0" distL="114300" distR="114300" simplePos="0" relativeHeight="251666432" behindDoc="0" locked="0" layoutInCell="1" allowOverlap="1">
            <wp:simplePos x="0" y="0"/>
            <wp:positionH relativeFrom="column">
              <wp:posOffset>-188595</wp:posOffset>
            </wp:positionH>
            <wp:positionV relativeFrom="paragraph">
              <wp:posOffset>247016</wp:posOffset>
            </wp:positionV>
            <wp:extent cx="1800225" cy="2743200"/>
            <wp:effectExtent l="0" t="0" r="9525" b="0"/>
            <wp:wrapTight wrapText="bothSides">
              <wp:wrapPolygon edited="0">
                <wp:start x="0" y="0"/>
                <wp:lineTo x="0" y="21450"/>
                <wp:lineTo x="21486" y="21450"/>
                <wp:lineTo x="21486" y="0"/>
                <wp:lineTo x="0" y="0"/>
              </wp:wrapPolygon>
            </wp:wrapTight>
            <wp:docPr id="10" name="Immagin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00225" cy="2743200"/>
                    </a:xfrm>
                    <a:prstGeom prst="rect">
                      <a:avLst/>
                    </a:prstGeom>
                    <a:noFill/>
                    <a:ln>
                      <a:noFill/>
                      <a:prstDash/>
                    </a:ln>
                  </pic:spPr>
                </pic:pic>
              </a:graphicData>
            </a:graphic>
          </wp:anchor>
        </w:drawing>
      </w:r>
    </w:p>
    <w:p w:rsidR="00621B3B" w:rsidRDefault="00900584">
      <w:pPr>
        <w:pStyle w:val="Paragrafoelenco"/>
        <w:numPr>
          <w:ilvl w:val="0"/>
          <w:numId w:val="1"/>
        </w:numPr>
        <w:rPr>
          <w:rFonts w:ascii="AR JULIAN" w:hAnsi="AR JULIAN"/>
          <w:sz w:val="24"/>
          <w:szCs w:val="24"/>
        </w:rPr>
      </w:pPr>
      <w:r>
        <w:rPr>
          <w:rFonts w:ascii="AR JULIAN" w:hAnsi="AR JULIAN"/>
          <w:sz w:val="24"/>
          <w:szCs w:val="24"/>
        </w:rPr>
        <w:t xml:space="preserve">Premere la scritta “Click Here” per accedere alla schermata </w:t>
      </w:r>
      <w:r>
        <w:rPr>
          <w:rFonts w:ascii="AR JULIAN" w:hAnsi="AR JULIAN"/>
          <w:sz w:val="24"/>
          <w:szCs w:val="24"/>
        </w:rPr>
        <w:tab/>
        <w:t>di Login</w:t>
      </w:r>
    </w:p>
    <w:p w:rsidR="00621B3B" w:rsidRDefault="00900584">
      <w:pPr>
        <w:pStyle w:val="Paragrafoelenco"/>
        <w:numPr>
          <w:ilvl w:val="0"/>
          <w:numId w:val="1"/>
        </w:numPr>
      </w:pPr>
      <w:r>
        <w:rPr>
          <w:rFonts w:ascii="AR JULIAN" w:hAnsi="AR JULIAN"/>
          <w:sz w:val="24"/>
          <w:szCs w:val="24"/>
        </w:rPr>
        <w:t xml:space="preserve">Una volta premuta, </w:t>
      </w:r>
      <w:r>
        <w:rPr>
          <w:rFonts w:ascii="AR JULIAN" w:hAnsi="AR JULIAN"/>
          <w:i/>
          <w:sz w:val="24"/>
          <w:szCs w:val="24"/>
        </w:rPr>
        <w:t>Lorenzo il Magnifico</w:t>
      </w:r>
      <w:r>
        <w:rPr>
          <w:rFonts w:ascii="AR JULIAN" w:hAnsi="AR JULIAN"/>
          <w:sz w:val="24"/>
          <w:szCs w:val="24"/>
        </w:rPr>
        <w:t xml:space="preserve"> vi darà i</w:t>
      </w:r>
      <w:r w:rsidR="0068297A">
        <w:rPr>
          <w:rFonts w:ascii="AR JULIAN" w:hAnsi="AR JULIAN"/>
          <w:sz w:val="24"/>
          <w:szCs w:val="24"/>
        </w:rPr>
        <w:t xml:space="preserve">l benvenuto  </w:t>
      </w:r>
      <w:r w:rsidR="0068297A">
        <w:rPr>
          <w:rFonts w:ascii="AR JULIAN" w:hAnsi="AR JULIAN"/>
          <w:sz w:val="24"/>
          <w:szCs w:val="24"/>
        </w:rPr>
        <w:tab/>
        <w:t>nella sua Firenze attraverso un’ animazione.</w:t>
      </w:r>
    </w:p>
    <w:p w:rsidR="00621B3B" w:rsidRDefault="00621B3B"/>
    <w:p w:rsidR="00621B3B" w:rsidRDefault="00900584">
      <w:r>
        <w:rPr>
          <w:rFonts w:ascii="AR JULIAN" w:hAnsi="AR JULIAN"/>
          <w:noProof/>
          <w:sz w:val="24"/>
          <w:szCs w:val="24"/>
        </w:rPr>
        <w:drawing>
          <wp:anchor distT="0" distB="0" distL="114300" distR="114300" simplePos="0" relativeHeight="251667456" behindDoc="0" locked="0" layoutInCell="1" allowOverlap="1">
            <wp:simplePos x="0" y="0"/>
            <wp:positionH relativeFrom="column">
              <wp:posOffset>1855473</wp:posOffset>
            </wp:positionH>
            <wp:positionV relativeFrom="paragraph">
              <wp:posOffset>351787</wp:posOffset>
            </wp:positionV>
            <wp:extent cx="4947918" cy="2902589"/>
            <wp:effectExtent l="0" t="0" r="5082" b="0"/>
            <wp:wrapTight wrapText="bothSides">
              <wp:wrapPolygon edited="0">
                <wp:start x="0" y="0"/>
                <wp:lineTo x="0" y="21406"/>
                <wp:lineTo x="21542" y="21406"/>
                <wp:lineTo x="21542" y="0"/>
                <wp:lineTo x="0" y="0"/>
              </wp:wrapPolygon>
            </wp:wrapTight>
            <wp:docPr id="11" name="Immagin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47918" cy="2902589"/>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9504" behindDoc="0" locked="0" layoutInCell="1" allowOverlap="1">
                <wp:simplePos x="0" y="0"/>
                <wp:positionH relativeFrom="column">
                  <wp:posOffset>-188595</wp:posOffset>
                </wp:positionH>
                <wp:positionV relativeFrom="paragraph">
                  <wp:posOffset>1762048</wp:posOffset>
                </wp:positionV>
                <wp:extent cx="1661163" cy="630"/>
                <wp:effectExtent l="0" t="0" r="0" b="18420"/>
                <wp:wrapTight wrapText="bothSides">
                  <wp:wrapPolygon edited="0">
                    <wp:start x="0" y="0"/>
                    <wp:lineTo x="0" y="21600"/>
                    <wp:lineTo x="21600" y="21600"/>
                    <wp:lineTo x="21600" y="0"/>
                  </wp:wrapPolygon>
                </wp:wrapTight>
                <wp:docPr id="12" name="Casella di testo 25"/>
                <wp:cNvGraphicFramePr/>
                <a:graphic xmlns:a="http://schemas.openxmlformats.org/drawingml/2006/main">
                  <a:graphicData uri="http://schemas.microsoft.com/office/word/2010/wordprocessingShape">
                    <wps:wsp>
                      <wps:cNvSpPr txBox="1"/>
                      <wps:spPr>
                        <a:xfrm>
                          <a:off x="0" y="0"/>
                          <a:ext cx="1661163" cy="630"/>
                        </a:xfrm>
                        <a:prstGeom prst="rect">
                          <a:avLst/>
                        </a:prstGeom>
                        <a:solidFill>
                          <a:srgbClr val="FFFFFF"/>
                        </a:solidFill>
                        <a:ln>
                          <a:noFill/>
                          <a:prstDash/>
                        </a:ln>
                      </wps:spPr>
                      <wps:txbx>
                        <w:txbxContent>
                          <w:p w:rsidR="00621B3B" w:rsidRDefault="00900584">
                            <w:pPr>
                              <w:pStyle w:val="Didascalia"/>
                            </w:pPr>
                            <w:r>
                              <w:t>Figura 1 Schermata iniziale</w:t>
                            </w:r>
                          </w:p>
                        </w:txbxContent>
                      </wps:txbx>
                      <wps:bodyPr vert="horz" wrap="square" lIns="0" tIns="0" rIns="0" bIns="0" anchor="t" anchorCtr="0" compatLnSpc="1">
                        <a:spAutoFit/>
                      </wps:bodyPr>
                    </wps:wsp>
                  </a:graphicData>
                </a:graphic>
              </wp:anchor>
            </w:drawing>
          </mc:Choice>
          <mc:Fallback>
            <w:pict>
              <v:shapetype id="_x0000_t202" coordsize="21600,21600" o:spt="202" path="m,l,21600r21600,l21600,xe">
                <v:stroke joinstyle="miter"/>
                <v:path gradientshapeok="t" o:connecttype="rect"/>
              </v:shapetype>
              <v:shape id="Casella di testo 25" o:spid="_x0000_s1035" type="#_x0000_t202" style="position:absolute;margin-left:-14.85pt;margin-top:138.75pt;width:130.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" stroked="f">
                <v:textbox style="mso-fit-shape-to-text:t" inset="0,0,0,0">
                  <w:txbxContent>
                    <w:p w:rsidR="00621B3B" w:rsidRDefault="00900584">
                      <w:pPr>
                        <w:pStyle w:val="Didascalia"/>
                      </w:pPr>
                      <w:r>
                        <w:t>Figura 1 Schermata iniziale</w:t>
                      </w:r>
                    </w:p>
                  </w:txbxContent>
                </v:textbox>
                <w10:wrap type="tight"/>
              </v:shape>
            </w:pict>
          </mc:Fallback>
        </mc:AlternateContent>
      </w:r>
    </w:p>
    <w:p w:rsidR="00621B3B" w:rsidRDefault="00621B3B"/>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900584">
      <w:r>
        <w:rPr>
          <w:noProof/>
        </w:rPr>
        <mc:AlternateContent>
          <mc:Choice Requires="wps">
            <w:drawing>
              <wp:anchor distT="0" distB="0" distL="114300" distR="114300" simplePos="0" relativeHeight="251671552" behindDoc="0" locked="0" layoutInCell="1" allowOverlap="1">
                <wp:simplePos x="0" y="0"/>
                <wp:positionH relativeFrom="column">
                  <wp:posOffset>1855473</wp:posOffset>
                </wp:positionH>
                <wp:positionV relativeFrom="paragraph">
                  <wp:posOffset>223095</wp:posOffset>
                </wp:positionV>
                <wp:extent cx="4947918" cy="630"/>
                <wp:effectExtent l="0" t="0" r="5082" b="18420"/>
                <wp:wrapTight wrapText="bothSides">
                  <wp:wrapPolygon edited="0">
                    <wp:start x="0" y="0"/>
                    <wp:lineTo x="0" y="21600"/>
                    <wp:lineTo x="21600" y="21600"/>
                    <wp:lineTo x="21600" y="0"/>
                  </wp:wrapPolygon>
                </wp:wrapTight>
                <wp:docPr id="13" name="Casella di testo 26"/>
                <wp:cNvGraphicFramePr/>
                <a:graphic xmlns:a="http://schemas.openxmlformats.org/drawingml/2006/main">
                  <a:graphicData uri="http://schemas.microsoft.com/office/word/2010/wordprocessingShape">
                    <wps:wsp>
                      <wps:cNvSpPr txBox="1"/>
                      <wps:spPr>
                        <a:xfrm>
                          <a:off x="0" y="0"/>
                          <a:ext cx="4947918" cy="630"/>
                        </a:xfrm>
                        <a:prstGeom prst="rect">
                          <a:avLst/>
                        </a:prstGeom>
                        <a:solidFill>
                          <a:srgbClr val="FFFFFF"/>
                        </a:solidFill>
                        <a:ln>
                          <a:noFill/>
                          <a:prstDash/>
                        </a:ln>
                      </wps:spPr>
                      <wps:txbx>
                        <w:txbxContent>
                          <w:p w:rsidR="00621B3B" w:rsidRDefault="00900584">
                            <w:pPr>
                              <w:pStyle w:val="Didascalia"/>
                            </w:pPr>
                            <w:r>
                              <w:t>Figura 2 Login</w:t>
                            </w:r>
                            <w:r>
                              <w:t xml:space="preserve"> </w:t>
                            </w:r>
                          </w:p>
                        </w:txbxContent>
                      </wps:txbx>
                      <wps:bodyPr vert="horz" wrap="square" lIns="0" tIns="0" rIns="0" bIns="0" anchor="t" anchorCtr="0" compatLnSpc="1">
                        <a:spAutoFit/>
                      </wps:bodyPr>
                    </wps:wsp>
                  </a:graphicData>
                </a:graphic>
              </wp:anchor>
            </w:drawing>
          </mc:Choice>
          <mc:Fallback>
            <w:pict>
              <v:shape id="Casella di testo 26" o:spid="_x0000_s1036" type="#_x0000_t202" style="position:absolute;margin-left:146.1pt;margin-top:17.55pt;width:389.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" stroked="f">
                <v:textbox style="mso-fit-shape-to-text:t" inset="0,0,0,0">
                  <w:txbxContent>
                    <w:p w:rsidR="00621B3B" w:rsidRDefault="00900584">
                      <w:pPr>
                        <w:pStyle w:val="Didascalia"/>
                      </w:pPr>
                      <w:r>
                        <w:t>Figura 2 Login</w:t>
                      </w:r>
                      <w:r>
                        <w:t xml:space="preserve"> </w:t>
                      </w:r>
                    </w:p>
                  </w:txbxContent>
                </v:textbox>
                <w10:wrap type="tight"/>
              </v:shape>
            </w:pict>
          </mc:Fallback>
        </mc:AlternateContent>
      </w: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900584">
      <w:r>
        <w:rPr>
          <w:rFonts w:ascii="AR JULIAN" w:hAnsi="AR JULIAN"/>
          <w:sz w:val="24"/>
          <w:szCs w:val="24"/>
          <w:u w:val="single"/>
        </w:rPr>
        <w:t>Schermata di Login</w:t>
      </w:r>
      <w:r>
        <w:rPr>
          <w:rFonts w:ascii="AR JULIAN" w:hAnsi="AR JULIAN"/>
          <w:sz w:val="24"/>
          <w:szCs w:val="24"/>
        </w:rPr>
        <w:t xml:space="preserve"> ( figura 2 )</w:t>
      </w:r>
    </w:p>
    <w:p w:rsidR="00621B3B" w:rsidRDefault="00900584">
      <w:pPr>
        <w:pStyle w:val="Paragrafoelenco"/>
        <w:numPr>
          <w:ilvl w:val="0"/>
          <w:numId w:val="1"/>
        </w:numPr>
      </w:pPr>
      <w:r>
        <w:rPr>
          <w:rFonts w:ascii="AR JULIAN" w:hAnsi="AR JULIAN"/>
          <w:sz w:val="24"/>
          <w:szCs w:val="24"/>
        </w:rPr>
        <w:t>Inserire uno username adeguato con cui si verrà visualizzati dagli altri giocatori e una password che gli servirà per accessi successivi. Da selezionare anche il metodo di connessione RMI o Socket attraverso l’ utilizz</w:t>
      </w:r>
      <w:r>
        <w:rPr>
          <w:rFonts w:ascii="AR JULIAN" w:hAnsi="AR JULIAN"/>
          <w:sz w:val="24"/>
          <w:szCs w:val="24"/>
        </w:rPr>
        <w:t xml:space="preserve">o dei due radioButton sulla destra. Se uno di questi </w:t>
      </w:r>
      <w:r>
        <w:rPr>
          <w:rFonts w:ascii="AR JULIAN" w:hAnsi="AR JULIAN"/>
          <w:color w:val="auto"/>
          <w:sz w:val="24"/>
          <w:szCs w:val="24"/>
        </w:rPr>
        <w:t>campi non viene compilato viene lanciato un’ alert che avvisa l’ utente la mancata compilazione. Una volta compilato correttamente premendo su Login si aprirà la schermata del Menu Principale (vedi figur</w:t>
      </w:r>
      <w:r>
        <w:rPr>
          <w:rFonts w:ascii="AR JULIAN" w:hAnsi="AR JULIAN"/>
          <w:color w:val="auto"/>
          <w:sz w:val="24"/>
          <w:szCs w:val="24"/>
        </w:rPr>
        <w:t>a 3).</w:t>
      </w:r>
    </w:p>
    <w:p w:rsidR="00621B3B" w:rsidRDefault="00621B3B"/>
    <w:p w:rsidR="00621B3B" w:rsidRDefault="00621B3B"/>
    <w:p w:rsidR="00621B3B" w:rsidRDefault="00621B3B"/>
    <w:p w:rsidR="00621B3B" w:rsidRDefault="00621B3B"/>
    <w:p w:rsidR="00621B3B" w:rsidRDefault="00900584">
      <w:pPr>
        <w:pStyle w:val="Paragrafoelenco"/>
        <w:ind w:left="1068"/>
      </w:pPr>
      <w:r>
        <w:rPr>
          <w:noProof/>
        </w:rPr>
        <w:lastRenderedPageBreak/>
        <w:drawing>
          <wp:anchor distT="0" distB="0" distL="114300" distR="114300" simplePos="0" relativeHeight="251672576" behindDoc="0" locked="0" layoutInCell="1" allowOverlap="1">
            <wp:simplePos x="0" y="0"/>
            <wp:positionH relativeFrom="column">
              <wp:posOffset>34920</wp:posOffset>
            </wp:positionH>
            <wp:positionV relativeFrom="paragraph">
              <wp:posOffset>345442</wp:posOffset>
            </wp:positionV>
            <wp:extent cx="6623685" cy="4105912"/>
            <wp:effectExtent l="0" t="0" r="5715" b="8888"/>
            <wp:wrapTight wrapText="bothSides">
              <wp:wrapPolygon edited="0">
                <wp:start x="0" y="0"/>
                <wp:lineTo x="0" y="21547"/>
                <wp:lineTo x="21557" y="21547"/>
                <wp:lineTo x="21557" y="0"/>
                <wp:lineTo x="0" y="0"/>
              </wp:wrapPolygon>
            </wp:wrapTight>
            <wp:docPr id="14" name="Immagin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3685" cy="4105912"/>
                    </a:xfrm>
                    <a:prstGeom prst="rect">
                      <a:avLst/>
                    </a:prstGeom>
                    <a:noFill/>
                    <a:ln>
                      <a:noFill/>
                      <a:prstDash/>
                    </a:ln>
                  </pic:spPr>
                </pic:pic>
              </a:graphicData>
            </a:graphic>
          </wp:anchor>
        </w:drawing>
      </w:r>
      <w:r>
        <w:rPr>
          <w:rFonts w:ascii="AR JULIAN" w:hAnsi="AR JULIAN"/>
          <w:color w:val="auto"/>
          <w:sz w:val="24"/>
          <w:szCs w:val="24"/>
          <w:u w:val="single"/>
        </w:rPr>
        <w:t>Menu Principale:</w:t>
      </w:r>
    </w:p>
    <w:p w:rsidR="00621B3B" w:rsidRDefault="00900584">
      <w:r>
        <w:rPr>
          <w:noProof/>
        </w:rPr>
        <mc:AlternateContent>
          <mc:Choice Requires="wps">
            <w:drawing>
              <wp:anchor distT="0" distB="0" distL="114300" distR="114300" simplePos="0" relativeHeight="251674624" behindDoc="0" locked="0" layoutInCell="1" allowOverlap="1">
                <wp:simplePos x="0" y="0"/>
                <wp:positionH relativeFrom="column">
                  <wp:posOffset>37801</wp:posOffset>
                </wp:positionH>
                <wp:positionV relativeFrom="paragraph">
                  <wp:posOffset>4361596</wp:posOffset>
                </wp:positionV>
                <wp:extent cx="1243968" cy="630"/>
                <wp:effectExtent l="0" t="0" r="0" b="18420"/>
                <wp:wrapTight wrapText="bothSides">
                  <wp:wrapPolygon edited="0">
                    <wp:start x="0" y="0"/>
                    <wp:lineTo x="0" y="21600"/>
                    <wp:lineTo x="21600" y="21600"/>
                    <wp:lineTo x="21600" y="0"/>
                  </wp:wrapPolygon>
                </wp:wrapTight>
                <wp:docPr id="15" name="Casella di testo 28"/>
                <wp:cNvGraphicFramePr/>
                <a:graphic xmlns:a="http://schemas.openxmlformats.org/drawingml/2006/main">
                  <a:graphicData uri="http://schemas.microsoft.com/office/word/2010/wordprocessingShape">
                    <wps:wsp>
                      <wps:cNvSpPr txBox="1"/>
                      <wps:spPr>
                        <a:xfrm>
                          <a:off x="0" y="0"/>
                          <a:ext cx="1243968" cy="630"/>
                        </a:xfrm>
                        <a:prstGeom prst="rect">
                          <a:avLst/>
                        </a:prstGeom>
                        <a:solidFill>
                          <a:srgbClr val="FFFFFF"/>
                        </a:solidFill>
                        <a:ln>
                          <a:noFill/>
                          <a:prstDash/>
                        </a:ln>
                      </wps:spPr>
                      <wps:txbx>
                        <w:txbxContent>
                          <w:p w:rsidR="00621B3B" w:rsidRDefault="00900584">
                            <w:pPr>
                              <w:pStyle w:val="Didascalia"/>
                            </w:pPr>
                            <w:r>
                              <w:t>Figura 3 Menu Principale</w:t>
                            </w:r>
                          </w:p>
                        </w:txbxContent>
                      </wps:txbx>
                      <wps:bodyPr vert="horz" wrap="square" lIns="0" tIns="0" rIns="0" bIns="0" anchor="t" anchorCtr="0" compatLnSpc="1">
                        <a:spAutoFit/>
                      </wps:bodyPr>
                    </wps:wsp>
                  </a:graphicData>
                </a:graphic>
              </wp:anchor>
            </w:drawing>
          </mc:Choice>
          <mc:Fallback>
            <w:pict>
              <v:shape id="Casella di testo 28" o:spid="_x0000_s1037" type="#_x0000_t202" style="position:absolute;margin-left:3pt;margin-top:343.45pt;width:97.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" stroked="f">
                <v:textbox style="mso-fit-shape-to-text:t" inset="0,0,0,0">
                  <w:txbxContent>
                    <w:p w:rsidR="00621B3B" w:rsidRDefault="00900584">
                      <w:pPr>
                        <w:pStyle w:val="Didascalia"/>
                      </w:pPr>
                      <w:r>
                        <w:t>Figura 3 Menu Principale</w:t>
                      </w:r>
                    </w:p>
                  </w:txbxContent>
                </v:textbox>
                <w10:wrap type="tight"/>
              </v:shape>
            </w:pict>
          </mc:Fallback>
        </mc:AlternateContent>
      </w:r>
    </w:p>
    <w:p w:rsidR="00621B3B" w:rsidRDefault="00621B3B"/>
    <w:p w:rsidR="00621B3B" w:rsidRDefault="00900584">
      <w:pPr>
        <w:pStyle w:val="Paragrafoelenco"/>
        <w:numPr>
          <w:ilvl w:val="0"/>
          <w:numId w:val="1"/>
        </w:numPr>
      </w:pPr>
      <w:r>
        <w:rPr>
          <w:rFonts w:ascii="AR JULIAN" w:hAnsi="AR JULIAN"/>
          <w:color w:val="auto"/>
          <w:sz w:val="24"/>
          <w:szCs w:val="24"/>
        </w:rPr>
        <w:t>Dal menù è possibile selezionare la modalità di gioco e quindi il numero di giocatori (Random è a accesso casuale in base a un timer e al numero di giocatori che si connettono), visualizzare la sche</w:t>
      </w:r>
      <w:r>
        <w:rPr>
          <w:rFonts w:ascii="AR JULIAN" w:hAnsi="AR JULIAN"/>
          <w:color w:val="auto"/>
          <w:sz w:val="24"/>
          <w:szCs w:val="24"/>
        </w:rPr>
        <w:t>rmata Pop-Up dei Credits contenenti i ringraziamenti o uscire dal gioco.</w:t>
      </w:r>
    </w:p>
    <w:p w:rsidR="00621B3B" w:rsidRDefault="00900584">
      <w:pPr>
        <w:pStyle w:val="Paragrafoelenco"/>
        <w:numPr>
          <w:ilvl w:val="0"/>
          <w:numId w:val="1"/>
        </w:numPr>
      </w:pPr>
      <w:r>
        <w:rPr>
          <w:rFonts w:ascii="AR JULIAN" w:hAnsi="AR JULIAN"/>
          <w:color w:val="auto"/>
          <w:sz w:val="24"/>
          <w:szCs w:val="24"/>
        </w:rPr>
        <w:t>Una volta selezionata la modalità verrà aperta la schermata di gioco, con il tabellone e la plancia personale vuoti e in attesa della connessione da parte di altri giocatori.</w:t>
      </w:r>
    </w:p>
    <w:p w:rsidR="00621B3B" w:rsidRDefault="00900584">
      <w:pPr>
        <w:pStyle w:val="Paragrafoelenco"/>
        <w:numPr>
          <w:ilvl w:val="0"/>
          <w:numId w:val="1"/>
        </w:numPr>
      </w:pPr>
      <w:r>
        <w:rPr>
          <w:rFonts w:ascii="AR JULIAN" w:hAnsi="AR JULIAN"/>
          <w:color w:val="auto"/>
          <w:sz w:val="24"/>
          <w:szCs w:val="24"/>
        </w:rPr>
        <w:t xml:space="preserve">Entrati </w:t>
      </w:r>
      <w:r>
        <w:rPr>
          <w:rFonts w:ascii="AR JULIAN" w:hAnsi="AR JULIAN"/>
          <w:color w:val="auto"/>
          <w:sz w:val="24"/>
          <w:szCs w:val="24"/>
        </w:rPr>
        <w:t xml:space="preserve">in questa Schermata verrà riprodotto un tema musicale della Firenze Medioevale. </w:t>
      </w:r>
    </w:p>
    <w:p w:rsidR="00621B3B" w:rsidRDefault="00900584">
      <w:pPr>
        <w:pageBreakBefore/>
        <w:spacing w:after="141"/>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-209553</wp:posOffset>
                </wp:positionH>
                <wp:positionV relativeFrom="paragraph">
                  <wp:posOffset>4697729</wp:posOffset>
                </wp:positionV>
                <wp:extent cx="7119618" cy="630"/>
                <wp:effectExtent l="0" t="0" r="5082" b="18420"/>
                <wp:wrapTight wrapText="bothSides">
                  <wp:wrapPolygon edited="0">
                    <wp:start x="0" y="0"/>
                    <wp:lineTo x="0" y="21600"/>
                    <wp:lineTo x="21600" y="21600"/>
                    <wp:lineTo x="21600" y="0"/>
                  </wp:wrapPolygon>
                </wp:wrapTight>
                <wp:docPr id="16" name="Casella di testo 30"/>
                <wp:cNvGraphicFramePr/>
                <a:graphic xmlns:a="http://schemas.openxmlformats.org/drawingml/2006/main">
                  <a:graphicData uri="http://schemas.microsoft.com/office/word/2010/wordprocessingShape">
                    <wps:wsp>
                      <wps:cNvSpPr txBox="1"/>
                      <wps:spPr>
                        <a:xfrm>
                          <a:off x="0" y="0"/>
                          <a:ext cx="7119618" cy="630"/>
                        </a:xfrm>
                        <a:prstGeom prst="rect">
                          <a:avLst/>
                        </a:prstGeom>
                        <a:solidFill>
                          <a:srgbClr val="FFFFFF"/>
                        </a:solidFill>
                        <a:ln>
                          <a:noFill/>
                          <a:prstDash/>
                        </a:ln>
                      </wps:spPr>
                      <wps:txbx>
                        <w:txbxContent>
                          <w:p w:rsidR="00621B3B" w:rsidRDefault="00900584">
                            <w:pPr>
                              <w:pStyle w:val="Didascalia"/>
                            </w:pPr>
                            <w:r>
                              <w:t>Figura 4 Schermata di gioco</w:t>
                            </w:r>
                          </w:p>
                        </w:txbxContent>
                      </wps:txbx>
                      <wps:bodyPr vert="horz" wrap="square" lIns="0" tIns="0" rIns="0" bIns="0" anchor="t" anchorCtr="0" compatLnSpc="1">
                        <a:spAutoFit/>
                      </wps:bodyPr>
                    </wps:wsp>
                  </a:graphicData>
                </a:graphic>
              </wp:anchor>
            </w:drawing>
          </mc:Choice>
          <mc:Fallback>
            <w:pict>
              <v:shape id="Casella di testo 30" o:spid="_x0000_s1038" type="#_x0000_t202" style="position:absolute;margin-left:-16.5pt;margin-top:369.9pt;width:56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" stroked="f">
                <v:textbox style="mso-fit-shape-to-text:t" inset="0,0,0,0">
                  <w:txbxContent>
                    <w:p w:rsidR="00621B3B" w:rsidRDefault="00900584">
                      <w:pPr>
                        <w:pStyle w:val="Didascalia"/>
                      </w:pPr>
                      <w:r>
                        <w:t>Figura 4 Schermata di gioco</w:t>
                      </w:r>
                    </w:p>
                  </w:txbxContent>
                </v:textbox>
                <w10:wrap type="tight"/>
              </v:shape>
            </w:pict>
          </mc:Fallback>
        </mc:AlternateContent>
      </w:r>
      <w:r>
        <w:rPr>
          <w:rFonts w:ascii="AR JULIAN" w:hAnsi="AR JULIAN"/>
          <w:noProof/>
          <w:sz w:val="24"/>
          <w:szCs w:val="24"/>
          <w:u w:val="single"/>
        </w:rPr>
        <w:drawing>
          <wp:anchor distT="0" distB="0" distL="114300" distR="114300" simplePos="0" relativeHeight="251675648" behindDoc="0" locked="0" layoutInCell="1" allowOverlap="1">
            <wp:simplePos x="0" y="0"/>
            <wp:positionH relativeFrom="column">
              <wp:posOffset>-209553</wp:posOffset>
            </wp:positionH>
            <wp:positionV relativeFrom="paragraph">
              <wp:posOffset>271147</wp:posOffset>
            </wp:positionV>
            <wp:extent cx="7119618" cy="4369432"/>
            <wp:effectExtent l="0" t="0" r="5082" b="0"/>
            <wp:wrapTight wrapText="bothSides">
              <wp:wrapPolygon edited="0">
                <wp:start x="0" y="0"/>
                <wp:lineTo x="0" y="21474"/>
                <wp:lineTo x="21560" y="21474"/>
                <wp:lineTo x="21560" y="0"/>
                <wp:lineTo x="0" y="0"/>
              </wp:wrapPolygon>
            </wp:wrapTight>
            <wp:docPr id="17"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119618" cy="4369432"/>
                    </a:xfrm>
                    <a:prstGeom prst="rect">
                      <a:avLst/>
                    </a:prstGeom>
                    <a:noFill/>
                    <a:ln>
                      <a:noFill/>
                      <a:prstDash/>
                    </a:ln>
                  </pic:spPr>
                </pic:pic>
              </a:graphicData>
            </a:graphic>
          </wp:anchor>
        </w:drawing>
      </w:r>
      <w:r>
        <w:rPr>
          <w:rFonts w:ascii="AR JULIAN" w:hAnsi="AR JULIAN"/>
          <w:sz w:val="24"/>
          <w:szCs w:val="24"/>
          <w:u w:val="single"/>
        </w:rPr>
        <w:t>Schermata di Gioco:</w:t>
      </w:r>
    </w:p>
    <w:p w:rsidR="00621B3B" w:rsidRDefault="00621B3B">
      <w:pPr>
        <w:rPr>
          <w:rFonts w:ascii="AR JULIAN" w:hAnsi="AR JULIAN"/>
          <w:sz w:val="24"/>
          <w:szCs w:val="24"/>
        </w:rPr>
      </w:pPr>
    </w:p>
    <w:p w:rsidR="00621B3B" w:rsidRDefault="00900584">
      <w:pPr>
        <w:rPr>
          <w:rFonts w:ascii="AR JULIAN" w:hAnsi="AR JULIAN"/>
          <w:sz w:val="20"/>
          <w:szCs w:val="20"/>
        </w:rPr>
      </w:pPr>
      <w:r>
        <w:rPr>
          <w:rFonts w:ascii="AR JULIAN" w:hAnsi="AR JULIAN"/>
          <w:sz w:val="20"/>
          <w:szCs w:val="20"/>
        </w:rPr>
        <w:t>-Una volta connessi i giocatori necessari la partita comincerà:</w:t>
      </w:r>
    </w:p>
    <w:p w:rsidR="00621B3B" w:rsidRDefault="00900584">
      <w:r>
        <w:rPr>
          <w:rFonts w:ascii="AR JULIAN" w:hAnsi="AR JULIAN"/>
          <w:sz w:val="20"/>
          <w:szCs w:val="20"/>
        </w:rPr>
        <w:t xml:space="preserve">- Appariranno le </w:t>
      </w:r>
      <w:r>
        <w:rPr>
          <w:rFonts w:ascii="AR JULIAN" w:hAnsi="AR JULIAN"/>
          <w:sz w:val="20"/>
          <w:szCs w:val="20"/>
          <w:u w:val="single"/>
        </w:rPr>
        <w:t>carte sviluppo sulle Torri</w:t>
      </w:r>
      <w:r>
        <w:rPr>
          <w:rFonts w:ascii="AR JULIAN" w:hAnsi="AR JULIAN"/>
          <w:sz w:val="20"/>
          <w:szCs w:val="20"/>
        </w:rPr>
        <w:t xml:space="preserve">, Le </w:t>
      </w:r>
      <w:r>
        <w:rPr>
          <w:rFonts w:ascii="AR JULIAN" w:hAnsi="AR JULIAN"/>
          <w:sz w:val="20"/>
          <w:szCs w:val="20"/>
          <w:u w:val="single"/>
        </w:rPr>
        <w:t xml:space="preserve">carte </w:t>
      </w:r>
      <w:r>
        <w:rPr>
          <w:rFonts w:ascii="AR JULIAN" w:hAnsi="AR JULIAN"/>
          <w:sz w:val="20"/>
          <w:szCs w:val="20"/>
          <w:u w:val="single"/>
        </w:rPr>
        <w:t>scomunica sulla Chiesa</w:t>
      </w:r>
      <w:r>
        <w:rPr>
          <w:rFonts w:ascii="AR JULIAN" w:hAnsi="AR JULIAN"/>
          <w:sz w:val="20"/>
          <w:szCs w:val="20"/>
        </w:rPr>
        <w:t xml:space="preserve"> e </w:t>
      </w:r>
      <w:r>
        <w:rPr>
          <w:rFonts w:ascii="AR JULIAN" w:hAnsi="AR JULIAN"/>
          <w:sz w:val="20"/>
          <w:szCs w:val="20"/>
          <w:u w:val="single"/>
        </w:rPr>
        <w:t>familiari</w:t>
      </w:r>
      <w:r>
        <w:rPr>
          <w:rFonts w:ascii="AR JULIAN" w:hAnsi="AR JULIAN"/>
          <w:sz w:val="20"/>
          <w:szCs w:val="20"/>
        </w:rPr>
        <w:t xml:space="preserve"> e </w:t>
      </w:r>
      <w:r>
        <w:rPr>
          <w:rFonts w:ascii="AR JULIAN" w:hAnsi="AR JULIAN"/>
          <w:sz w:val="20"/>
          <w:szCs w:val="20"/>
          <w:u w:val="single"/>
        </w:rPr>
        <w:t>risorse</w:t>
      </w:r>
      <w:r>
        <w:rPr>
          <w:rFonts w:ascii="AR JULIAN" w:hAnsi="AR JULIAN"/>
          <w:sz w:val="20"/>
          <w:szCs w:val="20"/>
        </w:rPr>
        <w:t xml:space="preserve"> sulla propria Plancia del Proprio colore, con un numero che rappresenta l’ordine del turno.</w:t>
      </w:r>
    </w:p>
    <w:p w:rsidR="00621B3B" w:rsidRDefault="00900584">
      <w:r>
        <w:rPr>
          <w:rFonts w:ascii="AR JULIAN" w:hAnsi="AR JULIAN"/>
          <w:sz w:val="20"/>
          <w:szCs w:val="20"/>
        </w:rPr>
        <w:t xml:space="preserve">- Comparirà anche </w:t>
      </w:r>
      <w:r>
        <w:rPr>
          <w:rFonts w:ascii="AR JULIAN" w:hAnsi="AR JULIAN"/>
          <w:i/>
          <w:sz w:val="20"/>
          <w:szCs w:val="20"/>
        </w:rPr>
        <w:t>Lorenzo</w:t>
      </w:r>
      <w:r>
        <w:rPr>
          <w:rFonts w:ascii="AR JULIAN" w:hAnsi="AR JULIAN"/>
          <w:sz w:val="20"/>
          <w:szCs w:val="20"/>
        </w:rPr>
        <w:t xml:space="preserve"> In basso a destra, che vi comunicherà le fasi del gioco, intervenendo se cercherete di fare u</w:t>
      </w:r>
      <w:r>
        <w:rPr>
          <w:rFonts w:ascii="AR JULIAN" w:hAnsi="AR JULIAN"/>
          <w:sz w:val="20"/>
          <w:szCs w:val="20"/>
        </w:rPr>
        <w:t>na mossa non consentita dalle regole (Vengono riprodotti un fischio di notifica e un borbottio, per simulare una conversazione.</w:t>
      </w:r>
    </w:p>
    <w:p w:rsidR="00621B3B" w:rsidRDefault="00900584">
      <w:r>
        <w:rPr>
          <w:rFonts w:ascii="AR JULIAN" w:hAnsi="AR JULIAN"/>
          <w:sz w:val="20"/>
          <w:szCs w:val="20"/>
        </w:rPr>
        <w:t xml:space="preserve">- </w:t>
      </w:r>
      <w:r>
        <w:rPr>
          <w:rFonts w:ascii="AR JULIAN" w:hAnsi="AR JULIAN"/>
          <w:sz w:val="20"/>
          <w:szCs w:val="20"/>
          <w:u w:val="single"/>
        </w:rPr>
        <w:t>Il primo giocatore</w:t>
      </w:r>
      <w:r>
        <w:rPr>
          <w:rFonts w:ascii="AR JULIAN" w:hAnsi="AR JULIAN"/>
          <w:sz w:val="20"/>
          <w:szCs w:val="20"/>
        </w:rPr>
        <w:t xml:space="preserve"> del turno è incaricato di </w:t>
      </w:r>
      <w:r>
        <w:rPr>
          <w:rFonts w:ascii="AR JULIAN" w:hAnsi="AR JULIAN"/>
          <w:sz w:val="20"/>
          <w:szCs w:val="20"/>
          <w:u w:val="single"/>
        </w:rPr>
        <w:t>tirare i dadi</w:t>
      </w:r>
      <w:r>
        <w:rPr>
          <w:rFonts w:ascii="AR JULIAN" w:hAnsi="AR JULIAN"/>
          <w:sz w:val="20"/>
          <w:szCs w:val="20"/>
        </w:rPr>
        <w:t>, che compariranno al centro del tabellone, e una volta tirati si po</w:t>
      </w:r>
      <w:r>
        <w:rPr>
          <w:rFonts w:ascii="AR JULIAN" w:hAnsi="AR JULIAN"/>
          <w:sz w:val="20"/>
          <w:szCs w:val="20"/>
        </w:rPr>
        <w:t>sizioneranno nell’ apposito spazio in basso.</w:t>
      </w:r>
    </w:p>
    <w:p w:rsidR="00621B3B" w:rsidRDefault="00900584">
      <w:r>
        <w:rPr>
          <w:rFonts w:ascii="AR JULIAN" w:hAnsi="AR JULIAN"/>
          <w:sz w:val="20"/>
          <w:szCs w:val="20"/>
        </w:rPr>
        <w:t xml:space="preserve">- A questo punto </w:t>
      </w:r>
      <w:r>
        <w:rPr>
          <w:rFonts w:ascii="AR JULIAN" w:hAnsi="AR JULIAN"/>
          <w:sz w:val="20"/>
          <w:szCs w:val="20"/>
          <w:u w:val="single"/>
        </w:rPr>
        <w:t>il giocatore di turno può eseguire la sua mossa cliccando sul familiare e successivamente sullo spazio azione desiderato</w:t>
      </w:r>
      <w:r>
        <w:rPr>
          <w:rFonts w:ascii="AR JULIAN" w:hAnsi="AR JULIAN"/>
          <w:sz w:val="20"/>
          <w:szCs w:val="20"/>
        </w:rPr>
        <w:t>, e se tutto è concesso la mossa andrà a buon fine, ricevendo la carta sul</w:t>
      </w:r>
      <w:r>
        <w:rPr>
          <w:rFonts w:ascii="AR JULIAN" w:hAnsi="AR JULIAN"/>
          <w:sz w:val="20"/>
          <w:szCs w:val="20"/>
        </w:rPr>
        <w:t>la propria plancia e attivando l’effetto dello spazio azione scelto.</w:t>
      </w:r>
    </w:p>
    <w:p w:rsidR="00621B3B" w:rsidRDefault="00900584">
      <w:r>
        <w:rPr>
          <w:rFonts w:ascii="AR JULIAN" w:hAnsi="AR JULIAN"/>
          <w:sz w:val="20"/>
          <w:szCs w:val="20"/>
        </w:rPr>
        <w:t xml:space="preserve">- è sempre possibile </w:t>
      </w:r>
      <w:r>
        <w:rPr>
          <w:rFonts w:ascii="AR JULIAN" w:hAnsi="AR JULIAN"/>
          <w:sz w:val="20"/>
          <w:szCs w:val="20"/>
          <w:u w:val="single"/>
        </w:rPr>
        <w:t>cliccare sui tasti + e –</w:t>
      </w:r>
      <w:r>
        <w:rPr>
          <w:rFonts w:ascii="AR JULIAN" w:hAnsi="AR JULIAN"/>
          <w:sz w:val="20"/>
          <w:szCs w:val="20"/>
        </w:rPr>
        <w:t xml:space="preserve"> per aggiungere Servitori alla proprio Familiare prima di compiere un’azione, </w:t>
      </w:r>
      <w:r>
        <w:rPr>
          <w:rFonts w:ascii="AR JULIAN" w:hAnsi="AR JULIAN"/>
          <w:sz w:val="20"/>
          <w:szCs w:val="20"/>
          <w:u w:val="single"/>
        </w:rPr>
        <w:t xml:space="preserve">visualizzare le Plance degli altri Giocatori </w:t>
      </w:r>
      <w:r>
        <w:rPr>
          <w:rFonts w:ascii="AR JULIAN" w:hAnsi="AR JULIAN"/>
          <w:sz w:val="20"/>
          <w:szCs w:val="20"/>
        </w:rPr>
        <w:t xml:space="preserve">cliccando sui loro </w:t>
      </w:r>
      <w:r>
        <w:rPr>
          <w:rFonts w:ascii="AR JULIAN" w:hAnsi="AR JULIAN"/>
          <w:sz w:val="20"/>
          <w:szCs w:val="20"/>
        </w:rPr>
        <w:t xml:space="preserve">nomi sopra la propria plancia, </w:t>
      </w:r>
      <w:r>
        <w:rPr>
          <w:rFonts w:ascii="AR JULIAN" w:hAnsi="AR JULIAN"/>
          <w:sz w:val="20"/>
          <w:szCs w:val="20"/>
          <w:u w:val="single"/>
        </w:rPr>
        <w:t>Arrendersi</w:t>
      </w:r>
      <w:r>
        <w:rPr>
          <w:rFonts w:ascii="AR JULIAN" w:hAnsi="AR JULIAN"/>
          <w:sz w:val="20"/>
          <w:szCs w:val="20"/>
        </w:rPr>
        <w:t xml:space="preserve"> cliccando il pulsante  Give Up in alto a destra (Si viene estromessi dalla partita, che continua se il numero di giocatori rimasti è maggiore di 1) e </w:t>
      </w:r>
      <w:r>
        <w:rPr>
          <w:rFonts w:ascii="AR JULIAN" w:hAnsi="AR JULIAN"/>
          <w:sz w:val="20"/>
          <w:szCs w:val="20"/>
          <w:u w:val="single"/>
        </w:rPr>
        <w:t>terminare la propria mossa</w:t>
      </w:r>
      <w:r>
        <w:rPr>
          <w:rFonts w:ascii="AR JULIAN" w:hAnsi="AR JULIAN"/>
          <w:sz w:val="20"/>
          <w:szCs w:val="20"/>
        </w:rPr>
        <w:t xml:space="preserve"> attraveso il pulsante End Move, passa</w:t>
      </w:r>
      <w:r>
        <w:rPr>
          <w:rFonts w:ascii="AR JULIAN" w:hAnsi="AR JULIAN"/>
          <w:sz w:val="20"/>
          <w:szCs w:val="20"/>
        </w:rPr>
        <w:t>ndo il turno.</w:t>
      </w:r>
    </w:p>
    <w:p w:rsidR="00621B3B" w:rsidRDefault="00900584">
      <w:pPr>
        <w:rPr>
          <w:rFonts w:ascii="AR JULIAN" w:hAnsi="AR JULIAN"/>
          <w:sz w:val="24"/>
          <w:szCs w:val="24"/>
        </w:rPr>
      </w:pPr>
      <w:r>
        <w:rPr>
          <w:rFonts w:ascii="AR JULIAN" w:hAnsi="AR JULIAN"/>
          <w:sz w:val="24"/>
          <w:szCs w:val="24"/>
        </w:rPr>
        <w:t>- Alla fine dei sei turni della Partita verrà visualizzato un Pop-Up con la classifica finale e il vincitore, da cui si potrà tornare al menu principale.</w:t>
      </w:r>
    </w:p>
    <w:p w:rsidR="00621B3B" w:rsidRDefault="00621B3B">
      <w:pPr>
        <w:rPr>
          <w:rFonts w:ascii="AR JULIAN" w:hAnsi="AR JULIAN"/>
          <w:sz w:val="24"/>
          <w:szCs w:val="24"/>
        </w:rPr>
      </w:pPr>
    </w:p>
    <w:p w:rsidR="00621B3B" w:rsidRDefault="00900584">
      <w:pPr>
        <w:rPr>
          <w:rFonts w:ascii="AR JULIAN" w:hAnsi="AR JULIAN"/>
          <w:sz w:val="24"/>
          <w:szCs w:val="24"/>
        </w:rPr>
      </w:pPr>
      <w:r>
        <w:rPr>
          <w:rFonts w:ascii="AR JULIAN" w:hAnsi="AR JULIAN"/>
          <w:sz w:val="24"/>
          <w:szCs w:val="24"/>
        </w:rPr>
        <w:tab/>
      </w:r>
      <w:r>
        <w:rPr>
          <w:rFonts w:ascii="AR JULIAN" w:hAnsi="AR JULIAN"/>
          <w:sz w:val="24"/>
          <w:szCs w:val="24"/>
        </w:rPr>
        <w:tab/>
      </w:r>
      <w:r>
        <w:rPr>
          <w:rFonts w:ascii="AR JULIAN" w:hAnsi="AR JULIAN"/>
          <w:sz w:val="24"/>
          <w:szCs w:val="24"/>
        </w:rPr>
        <w:tab/>
      </w:r>
      <w:r>
        <w:rPr>
          <w:rFonts w:ascii="AR JULIAN" w:hAnsi="AR JULIAN"/>
          <w:sz w:val="24"/>
          <w:szCs w:val="24"/>
        </w:rPr>
        <w:tab/>
        <w:t xml:space="preserve">     BUON DIVERTIMENTO !!!</w:t>
      </w:r>
    </w:p>
    <w:p w:rsidR="00621B3B" w:rsidRDefault="00900584">
      <w:pPr>
        <w:pageBreakBefore/>
        <w:spacing w:after="141"/>
      </w:pPr>
      <w:r>
        <w:rPr>
          <w:rFonts w:ascii="AR JULIAN" w:eastAsia="AR JULIAN" w:hAnsi="AR JULIAN" w:cs="AR JULIAN"/>
          <w:b/>
          <w:color w:val="ED7D31"/>
          <w:sz w:val="36"/>
          <w:szCs w:val="36"/>
        </w:rPr>
        <w:lastRenderedPageBreak/>
        <w:t xml:space="preserve">Struttura del Progetto </w:t>
      </w:r>
      <w:r w:rsidR="00827BB3">
        <w:rPr>
          <w:rFonts w:ascii="AR JULIAN" w:eastAsia="AR JULIAN" w:hAnsi="AR JULIAN" w:cs="AR JULIAN"/>
          <w:color w:val="C00000"/>
          <w:sz w:val="30"/>
        </w:rPr>
        <w:t xml:space="preserve">             </w:t>
      </w:r>
      <w:r>
        <w:rPr>
          <w:rFonts w:ascii="AR JULIAN" w:eastAsia="AR JULIAN" w:hAnsi="AR JULIAN" w:cs="AR JULIAN"/>
          <w:color w:val="C00000"/>
          <w:sz w:val="30"/>
        </w:rPr>
        <w:t xml:space="preserve"> </w:t>
      </w:r>
    </w:p>
    <w:p w:rsidR="00621B3B" w:rsidRDefault="00621B3B">
      <w:pPr>
        <w:spacing w:after="105"/>
        <w:ind w:left="-8" w:hanging="7"/>
        <w:jc w:val="both"/>
        <w:rPr>
          <w:rFonts w:ascii="AR JULIAN" w:eastAsia="AR JULIAN" w:hAnsi="AR JULIAN" w:cs="AR JULIAN"/>
          <w:i/>
          <w:color w:val="141719"/>
          <w:sz w:val="36"/>
          <w:szCs w:val="36"/>
        </w:rPr>
      </w:pPr>
    </w:p>
    <w:p w:rsidR="0068297A" w:rsidRDefault="0068297A" w:rsidP="0068297A">
      <w:pPr>
        <w:spacing w:after="0"/>
      </w:pPr>
      <w:r>
        <w:rPr>
          <w:rFonts w:ascii="AR JULIAN" w:eastAsia="AR JULIAN" w:hAnsi="AR JULIAN" w:cs="AR JULIAN"/>
          <w:b/>
          <w:i/>
          <w:color w:val="FF0000"/>
          <w:sz w:val="36"/>
          <w:szCs w:val="36"/>
        </w:rPr>
        <w:t>Package API: pag 7</w:t>
      </w:r>
    </w:p>
    <w:p w:rsidR="00621B3B" w:rsidRDefault="00621B3B">
      <w:pPr>
        <w:spacing w:after="105"/>
        <w:ind w:left="-8" w:hanging="7"/>
        <w:jc w:val="both"/>
        <w:rPr>
          <w:rFonts w:ascii="AR JULIAN" w:eastAsia="AR JULIAN" w:hAnsi="AR JULIAN" w:cs="AR JULIAN"/>
          <w:i/>
          <w:color w:val="141719"/>
          <w:sz w:val="36"/>
          <w:szCs w:val="36"/>
        </w:rPr>
      </w:pPr>
    </w:p>
    <w:p w:rsidR="00621B3B" w:rsidRDefault="00900584">
      <w:pPr>
        <w:spacing w:after="105"/>
        <w:ind w:left="-8" w:hanging="7"/>
        <w:jc w:val="both"/>
      </w:pPr>
      <w:r>
        <w:rPr>
          <w:rFonts w:ascii="AR JULIAN" w:eastAsia="AR JULIAN" w:hAnsi="AR JULIAN" w:cs="AR JULIAN"/>
          <w:b/>
          <w:i/>
          <w:color w:val="FF0000"/>
          <w:sz w:val="36"/>
          <w:szCs w:val="36"/>
        </w:rPr>
        <w:t xml:space="preserve">Package server </w:t>
      </w:r>
      <w:r>
        <w:rPr>
          <w:rFonts w:ascii="AR JULIAN" w:eastAsia="AR JULIAN" w:hAnsi="AR JULIAN" w:cs="AR JULIAN"/>
          <w:b/>
          <w:i/>
          <w:color w:val="FF0000"/>
          <w:sz w:val="36"/>
          <w:szCs w:val="36"/>
        </w:rPr>
        <w:t>:</w:t>
      </w:r>
    </w:p>
    <w:p w:rsidR="00621B3B" w:rsidRDefault="00900584">
      <w:pPr>
        <w:pStyle w:val="Paragrafoelenco"/>
        <w:numPr>
          <w:ilvl w:val="0"/>
          <w:numId w:val="2"/>
        </w:numPr>
        <w:spacing w:after="144"/>
        <w:ind w:right="5261"/>
      </w:pPr>
      <w:r>
        <w:rPr>
          <w:rFonts w:ascii="AR JULIAN" w:eastAsia="AR JULIAN" w:hAnsi="AR JULIAN" w:cs="AR JULIAN"/>
          <w:i/>
          <w:color w:val="141719"/>
          <w:sz w:val="32"/>
          <w:szCs w:val="32"/>
        </w:rPr>
        <w:t xml:space="preserve">MainServer :                 </w:t>
      </w:r>
    </w:p>
    <w:p w:rsidR="00621B3B" w:rsidRDefault="00900584">
      <w:pPr>
        <w:pStyle w:val="Paragrafoelenco"/>
        <w:spacing w:after="144"/>
        <w:ind w:left="1589" w:right="5261"/>
      </w:pPr>
      <w:r>
        <w:rPr>
          <w:rFonts w:ascii="AR JULIAN" w:eastAsia="AR JULIAN" w:hAnsi="AR JULIAN" w:cs="AR JULIAN"/>
          <w:i/>
          <w:color w:val="141719"/>
          <w:sz w:val="32"/>
          <w:szCs w:val="32"/>
        </w:rPr>
        <w:t>Game_server : pag</w:t>
      </w:r>
    </w:p>
    <w:p w:rsidR="00621B3B" w:rsidRDefault="00900584">
      <w:pPr>
        <w:spacing w:after="144"/>
        <w:ind w:left="708" w:right="5261"/>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Model: </w:t>
      </w:r>
    </w:p>
    <w:p w:rsidR="00621B3B" w:rsidRDefault="00900584">
      <w:pPr>
        <w:spacing w:after="144"/>
        <w:ind w:right="5261"/>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Action_Spaces: Pag 10  </w:t>
      </w:r>
    </w:p>
    <w:p w:rsidR="00621B3B" w:rsidRDefault="00900584">
      <w:pPr>
        <w:spacing w:after="144"/>
        <w:ind w:left="-2" w:right="5261" w:hanging="10"/>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Board : Pag 7 </w:t>
      </w:r>
    </w:p>
    <w:p w:rsidR="00621B3B" w:rsidRDefault="00900584">
      <w:pPr>
        <w:spacing w:after="26" w:line="376" w:lineRule="auto"/>
        <w:ind w:left="-2" w:right="5261" w:hanging="10"/>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Effects : Pag 9 </w:t>
      </w:r>
    </w:p>
    <w:p w:rsidR="00621B3B" w:rsidRDefault="00900584">
      <w:pPr>
        <w:spacing w:after="26" w:line="376" w:lineRule="auto"/>
        <w:ind w:left="-2" w:right="5261" w:hanging="10"/>
        <w:rPr>
          <w:rFonts w:ascii="AR JULIAN" w:eastAsia="AR JULIAN" w:hAnsi="AR JULIAN" w:cs="AR JULIAN"/>
          <w:i/>
          <w:color w:val="141719"/>
          <w:sz w:val="32"/>
          <w:szCs w:val="32"/>
        </w:rPr>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Fields : pag 10   </w:t>
      </w:r>
    </w:p>
    <w:p w:rsidR="00621B3B" w:rsidRDefault="00621B3B">
      <w:pPr>
        <w:spacing w:after="5" w:line="350" w:lineRule="auto"/>
        <w:ind w:right="7743"/>
        <w:jc w:val="both"/>
        <w:rPr>
          <w:rFonts w:ascii="AR JULIAN" w:eastAsia="AR JULIAN" w:hAnsi="AR JULIAN" w:cs="AR JULIAN"/>
          <w:i/>
          <w:color w:val="141719"/>
          <w:sz w:val="36"/>
          <w:szCs w:val="36"/>
        </w:rPr>
      </w:pPr>
    </w:p>
    <w:p w:rsidR="00621B3B" w:rsidRDefault="00900584">
      <w:pPr>
        <w:spacing w:after="140"/>
        <w:jc w:val="both"/>
        <w:rPr>
          <w:rFonts w:ascii="AR JULIAN" w:eastAsia="AR JULIAN" w:hAnsi="AR JULIAN" w:cs="AR JULIAN"/>
          <w:b/>
          <w:i/>
          <w:color w:val="FF0000"/>
          <w:sz w:val="36"/>
          <w:szCs w:val="36"/>
        </w:rPr>
      </w:pPr>
      <w:r>
        <w:rPr>
          <w:rFonts w:ascii="AR JULIAN" w:eastAsia="AR JULIAN" w:hAnsi="AR JULIAN" w:cs="AR JULIAN"/>
          <w:b/>
          <w:i/>
          <w:color w:val="FF0000"/>
          <w:sz w:val="36"/>
          <w:szCs w:val="36"/>
        </w:rPr>
        <w:t xml:space="preserve">Package Client: </w:t>
      </w:r>
    </w:p>
    <w:p w:rsidR="00621B3B" w:rsidRDefault="00900584">
      <w:pPr>
        <w:spacing w:after="140"/>
        <w:jc w:val="both"/>
      </w:pPr>
      <w:r>
        <w:rPr>
          <w:rFonts w:ascii="AR JULIAN" w:eastAsia="AR JULIAN" w:hAnsi="AR JULIAN" w:cs="AR JULIAN"/>
          <w:i/>
          <w:color w:val="141719"/>
          <w:sz w:val="36"/>
          <w:szCs w:val="36"/>
        </w:rPr>
        <w:t>MainClient;</w:t>
      </w:r>
    </w:p>
    <w:p w:rsidR="00621B3B" w:rsidRDefault="0068297A">
      <w:pPr>
        <w:spacing w:after="2" w:line="352" w:lineRule="auto"/>
        <w:ind w:left="360" w:right="7375"/>
      </w:pPr>
      <w:r>
        <w:rPr>
          <w:rFonts w:ascii="AR JULIAN" w:eastAsia="AR JULIAN" w:hAnsi="AR JULIAN" w:cs="AR JULIAN"/>
          <w:i/>
          <w:color w:val="141719"/>
          <w:sz w:val="36"/>
          <w:szCs w:val="36"/>
        </w:rPr>
        <w:t>Cli: pag</w:t>
      </w:r>
    </w:p>
    <w:p w:rsidR="00621B3B" w:rsidRDefault="0068297A">
      <w:pPr>
        <w:spacing w:after="140"/>
        <w:ind w:left="360"/>
      </w:pPr>
      <w:r>
        <w:rPr>
          <w:rFonts w:ascii="AR JULIAN" w:eastAsia="AR JULIAN" w:hAnsi="AR JULIAN" w:cs="AR JULIAN"/>
          <w:i/>
          <w:color w:val="141719"/>
          <w:sz w:val="36"/>
          <w:szCs w:val="36"/>
        </w:rPr>
        <w:t>Gui: pag</w:t>
      </w:r>
    </w:p>
    <w:p w:rsidR="00621B3B" w:rsidRDefault="0068297A">
      <w:pPr>
        <w:spacing w:after="140"/>
        <w:ind w:left="360"/>
      </w:pPr>
      <w:r>
        <w:rPr>
          <w:rFonts w:ascii="AR JULIAN" w:eastAsia="AR JULIAN" w:hAnsi="AR JULIAN" w:cs="AR JULIAN"/>
          <w:i/>
          <w:color w:val="141719"/>
          <w:sz w:val="36"/>
          <w:szCs w:val="36"/>
        </w:rPr>
        <w:t>Game_mode_selection: pag</w:t>
      </w:r>
    </w:p>
    <w:p w:rsidR="00621B3B" w:rsidRDefault="0068297A">
      <w:pPr>
        <w:spacing w:after="140"/>
        <w:ind w:left="360"/>
      </w:pPr>
      <w:r>
        <w:rPr>
          <w:rFonts w:ascii="AR JULIAN" w:eastAsia="AR JULIAN" w:hAnsi="AR JULIAN" w:cs="AR JULIAN"/>
          <w:i/>
          <w:color w:val="141719"/>
          <w:sz w:val="36"/>
          <w:szCs w:val="36"/>
        </w:rPr>
        <w:t>Game: page</w:t>
      </w:r>
    </w:p>
    <w:p w:rsidR="00621B3B" w:rsidRDefault="0068297A">
      <w:pPr>
        <w:spacing w:after="140"/>
        <w:ind w:left="360"/>
      </w:pPr>
      <w:r>
        <w:rPr>
          <w:rFonts w:ascii="AR JULIAN" w:eastAsia="AR JULIAN" w:hAnsi="AR JULIAN" w:cs="AR JULIAN"/>
          <w:i/>
          <w:color w:val="141719"/>
          <w:sz w:val="36"/>
          <w:szCs w:val="36"/>
        </w:rPr>
        <w:t>Component: pag</w:t>
      </w:r>
    </w:p>
    <w:p w:rsidR="00621B3B" w:rsidRDefault="00621B3B">
      <w:pPr>
        <w:spacing w:after="0"/>
        <w:rPr>
          <w:rFonts w:ascii="AR JULIAN" w:eastAsia="AR JULIAN" w:hAnsi="AR JULIAN" w:cs="AR JULIAN"/>
          <w:i/>
          <w:color w:val="141719"/>
          <w:sz w:val="40"/>
          <w:szCs w:val="40"/>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900584">
      <w:pPr>
        <w:spacing w:after="153" w:line="264" w:lineRule="auto"/>
      </w:pPr>
      <w:r>
        <w:rPr>
          <w:rFonts w:ascii="AR JULIAN" w:eastAsia="AR JULIAN" w:hAnsi="AR JULIAN" w:cs="AR JULIAN"/>
          <w:color w:val="141719"/>
          <w:sz w:val="28"/>
        </w:rPr>
        <w:lastRenderedPageBreak/>
        <w:t xml:space="preserve">Package API: </w:t>
      </w:r>
    </w:p>
    <w:p w:rsidR="00621B3B" w:rsidRDefault="00900584">
      <w:pPr>
        <w:spacing w:after="223"/>
        <w:ind w:left="22"/>
        <w:jc w:val="both"/>
      </w:pPr>
      <w:r>
        <w:rPr>
          <w:rFonts w:ascii="AR JULIAN" w:eastAsia="AR JULIAN" w:hAnsi="AR JULIAN" w:cs="AR JULIAN"/>
          <w:color w:val="141719"/>
          <w:sz w:val="28"/>
        </w:rPr>
        <w:t xml:space="preserve"> </w:t>
      </w:r>
      <w:r>
        <w:rPr>
          <w:rFonts w:ascii="AR JULIAN" w:eastAsia="AR JULIAN" w:hAnsi="AR JULIAN" w:cs="AR JULIAN"/>
          <w:color w:val="141719"/>
          <w:sz w:val="28"/>
        </w:rPr>
        <w:tab/>
        <w:t xml:space="preserve"> </w:t>
      </w:r>
    </w:p>
    <w:p w:rsidR="00621B3B" w:rsidRDefault="00900584">
      <w:pPr>
        <w:spacing w:after="0"/>
        <w:ind w:left="45" w:right="-767"/>
      </w:pPr>
      <w:r>
        <w:rPr>
          <w:noProof/>
        </w:rPr>
        <w:drawing>
          <wp:inline distT="0" distB="0" distL="0" distR="0">
            <wp:extent cx="8157847" cy="6790691"/>
            <wp:effectExtent l="16828" t="2222" r="12381" b="12381"/>
            <wp:docPr id="1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5400013">
                      <a:off x="0" y="0"/>
                      <a:ext cx="8157847" cy="6790691"/>
                    </a:xfrm>
                    <a:prstGeom prst="rect">
                      <a:avLst/>
                    </a:prstGeom>
                    <a:noFill/>
                    <a:ln>
                      <a:noFill/>
                      <a:prstDash/>
                    </a:ln>
                  </pic:spPr>
                </pic:pic>
              </a:graphicData>
            </a:graphic>
          </wp:inline>
        </w:drawing>
      </w:r>
    </w:p>
    <w:p w:rsidR="00621B3B" w:rsidRDefault="00621B3B">
      <w:pPr>
        <w:spacing w:after="1074" w:line="264" w:lineRule="auto"/>
        <w:ind w:left="17" w:hanging="10"/>
        <w:rPr>
          <w:rFonts w:ascii="AR JULIAN" w:eastAsia="AR JULIAN" w:hAnsi="AR JULIAN" w:cs="AR JULIAN"/>
          <w:color w:val="141719"/>
          <w:sz w:val="28"/>
        </w:rPr>
      </w:pPr>
    </w:p>
    <w:p w:rsidR="00621B3B" w:rsidRDefault="00900584">
      <w:r>
        <w:rPr>
          <w:rFonts w:ascii="AR JULIAN" w:eastAsia="AR JULIAN" w:hAnsi="AR JULIAN" w:cs="AR JULIAN"/>
          <w:color w:val="FF0000"/>
          <w:sz w:val="28"/>
        </w:rPr>
        <w:lastRenderedPageBreak/>
        <w:t xml:space="preserve">Package API: </w:t>
      </w:r>
      <w:r>
        <w:rPr>
          <w:rFonts w:ascii="AR JULIAN" w:eastAsia="AR JULIAN" w:hAnsi="AR JULIAN" w:cs="AR JULIAN"/>
          <w:color w:val="auto"/>
          <w:sz w:val="24"/>
          <w:szCs w:val="24"/>
        </w:rPr>
        <w:t>Package condiviso lato client e server, che contiene:</w:t>
      </w:r>
    </w:p>
    <w:p w:rsidR="00621B3B" w:rsidRDefault="00621B3B">
      <w:pPr>
        <w:rPr>
          <w:rFonts w:ascii="AR JULIAN" w:eastAsia="AR JULIAN" w:hAnsi="AR JULIAN" w:cs="AR JULIAN"/>
          <w:color w:val="auto"/>
          <w:sz w:val="24"/>
          <w:szCs w:val="24"/>
        </w:rPr>
      </w:pPr>
    </w:p>
    <w:p w:rsidR="00621B3B" w:rsidRDefault="00900584">
      <w:pPr>
        <w:pStyle w:val="Paragrafoelenco"/>
        <w:numPr>
          <w:ilvl w:val="0"/>
          <w:numId w:val="3"/>
        </w:numPr>
      </w:pPr>
      <w:r>
        <w:rPr>
          <w:rFonts w:ascii="AR JULIAN" w:eastAsia="AR JULIAN" w:hAnsi="AR JULIAN" w:cs="AR JULIAN"/>
          <w:color w:val="auto"/>
          <w:sz w:val="24"/>
          <w:szCs w:val="24"/>
        </w:rPr>
        <w:t xml:space="preserve">le interfacce di comunicazione RMI ( </w:t>
      </w:r>
      <w:r>
        <w:rPr>
          <w:rFonts w:ascii="AR JULIAN" w:eastAsia="AR JULIAN" w:hAnsi="AR JULIAN" w:cs="AR JULIAN"/>
          <w:color w:val="auto"/>
          <w:sz w:val="24"/>
          <w:szCs w:val="24"/>
          <w:u w:val="single"/>
        </w:rPr>
        <w:t>ClientInterface</w:t>
      </w:r>
      <w:r>
        <w:rPr>
          <w:rFonts w:ascii="AR JULIAN" w:eastAsia="AR JULIAN" w:hAnsi="AR JULIAN" w:cs="AR JULIAN"/>
          <w:color w:val="auto"/>
          <w:sz w:val="24"/>
          <w:szCs w:val="24"/>
        </w:rPr>
        <w:t xml:space="preserve"> , </w:t>
      </w:r>
      <w:r>
        <w:rPr>
          <w:rFonts w:ascii="AR JULIAN" w:eastAsia="AR JULIAN" w:hAnsi="AR JULIAN" w:cs="AR JULIAN"/>
          <w:color w:val="auto"/>
          <w:sz w:val="24"/>
          <w:szCs w:val="24"/>
          <w:u w:val="single"/>
        </w:rPr>
        <w:t>PlayerInterface</w:t>
      </w:r>
      <w:r>
        <w:rPr>
          <w:rFonts w:ascii="AR JULIAN" w:eastAsia="AR JULIAN" w:hAnsi="AR JULIAN" w:cs="AR JULIAN"/>
          <w:color w:val="auto"/>
          <w:sz w:val="24"/>
          <w:szCs w:val="24"/>
        </w:rPr>
        <w:t xml:space="preserve"> , </w:t>
      </w:r>
      <w:r>
        <w:rPr>
          <w:rFonts w:ascii="AR JULIAN" w:eastAsia="AR JULIAN" w:hAnsi="AR JULIAN" w:cs="AR JULIAN"/>
          <w:color w:val="auto"/>
          <w:sz w:val="24"/>
          <w:szCs w:val="24"/>
          <w:u w:val="single"/>
        </w:rPr>
        <w:t>ServerInterface</w:t>
      </w:r>
      <w:r>
        <w:rPr>
          <w:rFonts w:ascii="AR JULIAN" w:eastAsia="AR JULIAN" w:hAnsi="AR JULIAN" w:cs="AR JULIAN"/>
          <w:color w:val="auto"/>
          <w:sz w:val="24"/>
          <w:szCs w:val="24"/>
        </w:rPr>
        <w:t xml:space="preserve">), contenenti i metodi necessari per lo scambio di informazioni, che </w:t>
      </w:r>
      <w:r>
        <w:rPr>
          <w:rFonts w:ascii="AR JULIAN" w:eastAsia="AR JULIAN" w:hAnsi="AR JULIAN" w:cs="AR JULIAN"/>
          <w:color w:val="auto"/>
          <w:sz w:val="24"/>
          <w:szCs w:val="24"/>
        </w:rPr>
        <w:t>verranno implementate in maniera differente a seconda del metodo di connessione.</w:t>
      </w:r>
    </w:p>
    <w:p w:rsidR="00621B3B" w:rsidRDefault="00621B3B">
      <w:pPr>
        <w:rPr>
          <w:rFonts w:ascii="AR JULIAN" w:eastAsia="AR JULIAN" w:hAnsi="AR JULIAN" w:cs="AR JULIAN"/>
          <w:color w:val="auto"/>
          <w:sz w:val="24"/>
          <w:szCs w:val="24"/>
        </w:rPr>
      </w:pPr>
    </w:p>
    <w:p w:rsidR="00621B3B" w:rsidRDefault="00900584">
      <w:pPr>
        <w:ind w:left="360" w:firstLine="90"/>
      </w:pPr>
      <w:r>
        <w:rPr>
          <w:rFonts w:ascii="AR JULIAN" w:eastAsia="AR JULIAN" w:hAnsi="AR JULIAN" w:cs="AR JULIAN"/>
          <w:color w:val="auto"/>
          <w:sz w:val="24"/>
          <w:szCs w:val="24"/>
        </w:rPr>
        <w:t>- il package</w:t>
      </w:r>
      <w:r>
        <w:rPr>
          <w:rFonts w:ascii="AR JULIAN" w:eastAsia="AR JULIAN" w:hAnsi="AR JULIAN" w:cs="AR JULIAN"/>
          <w:color w:val="auto"/>
          <w:sz w:val="24"/>
          <w:szCs w:val="24"/>
          <w:u w:val="single"/>
        </w:rPr>
        <w:t xml:space="preserve"> MESSAGE,</w:t>
      </w:r>
      <w:r>
        <w:rPr>
          <w:rFonts w:ascii="AR JULIAN" w:eastAsia="AR JULIAN" w:hAnsi="AR JULIAN" w:cs="AR JULIAN"/>
          <w:color w:val="auto"/>
          <w:sz w:val="24"/>
          <w:szCs w:val="24"/>
        </w:rPr>
        <w:t xml:space="preserve"> che incapsula i vari tipi di messaggi</w:t>
      </w:r>
      <w:r>
        <w:rPr>
          <w:rFonts w:ascii="AR JULIAN" w:eastAsia="AR JULIAN" w:hAnsi="AR JULIAN" w:cs="AR JULIAN"/>
          <w:color w:val="141719"/>
          <w:sz w:val="24"/>
          <w:szCs w:val="24"/>
        </w:rPr>
        <w:t xml:space="preserve"> scambiati attraverso SOCKET e generalizzati attraverso l’ interfaccia </w:t>
      </w:r>
      <w:r>
        <w:rPr>
          <w:rFonts w:ascii="AR JULIAN" w:eastAsia="AR JULIAN" w:hAnsi="AR JULIAN" w:cs="AR JULIAN"/>
          <w:color w:val="141719"/>
          <w:sz w:val="24"/>
          <w:szCs w:val="24"/>
          <w:u w:val="single"/>
        </w:rPr>
        <w:t>Message</w:t>
      </w:r>
      <w:r>
        <w:rPr>
          <w:rFonts w:ascii="AR JULIAN" w:eastAsia="AR JULIAN" w:hAnsi="AR JULIAN" w:cs="AR JULIAN"/>
          <w:color w:val="141719"/>
          <w:sz w:val="24"/>
          <w:szCs w:val="24"/>
        </w:rPr>
        <w:t xml:space="preserve"> . Ogni messaggio contiene generalmen</w:t>
      </w:r>
      <w:r>
        <w:rPr>
          <w:rFonts w:ascii="AR JULIAN" w:eastAsia="AR JULIAN" w:hAnsi="AR JULIAN" w:cs="AR JULIAN"/>
          <w:color w:val="141719"/>
          <w:sz w:val="24"/>
          <w:szCs w:val="24"/>
        </w:rPr>
        <w:t>te la descrizione di una mossa, (Spazio azione, giocatore , familiare selezionato, valore del familiare ecc). All’ interno di questo package è presente anche la enum SocketProtocol, che racchiude tutti i tipi di messaggi possibili di gestione della partita</w:t>
      </w:r>
      <w:r>
        <w:rPr>
          <w:rFonts w:ascii="AR JULIAN" w:eastAsia="AR JULIAN" w:hAnsi="AR JULIAN" w:cs="AR JULIAN"/>
          <w:color w:val="141719"/>
          <w:sz w:val="24"/>
          <w:szCs w:val="24"/>
        </w:rPr>
        <w:t>.</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r>
        <w:rPr>
          <w:rFonts w:ascii="AR JULIAN" w:eastAsia="AR JULIAN" w:hAnsi="AR JULIAN" w:cs="AR JULIAN"/>
          <w:color w:val="141719"/>
          <w:sz w:val="24"/>
          <w:szCs w:val="24"/>
        </w:rPr>
        <w:t xml:space="preserve">Il package </w:t>
      </w:r>
      <w:r>
        <w:rPr>
          <w:rFonts w:ascii="AR JULIAN" w:eastAsia="AR JULIAN" w:hAnsi="AR JULIAN" w:cs="AR JULIAN"/>
          <w:color w:val="141719"/>
          <w:sz w:val="24"/>
          <w:szCs w:val="24"/>
          <w:u w:val="single"/>
        </w:rPr>
        <w:t>TYPES</w:t>
      </w:r>
      <w:r>
        <w:rPr>
          <w:rFonts w:ascii="AR JULIAN" w:eastAsia="AR JULIAN" w:hAnsi="AR JULIAN" w:cs="AR JULIAN"/>
          <w:color w:val="141719"/>
          <w:sz w:val="24"/>
          <w:szCs w:val="24"/>
        </w:rPr>
        <w:t>, che contiene enumerazioni e tipologie riguardanti spazi azione, carte, familiari , mercato , risorse e fasi del gioco.</w:t>
      </w:r>
    </w:p>
    <w:p w:rsidR="00621B3B" w:rsidRDefault="00621B3B">
      <w:pPr>
        <w:rPr>
          <w:rFonts w:ascii="AR JULIAN" w:eastAsia="AR JULIAN" w:hAnsi="AR JULIAN" w:cs="AR JULIAN"/>
          <w:color w:val="141719"/>
          <w:sz w:val="32"/>
          <w:szCs w:val="32"/>
        </w:rPr>
      </w:pPr>
    </w:p>
    <w:p w:rsidR="00621B3B" w:rsidRDefault="00900584">
      <w:r>
        <w:rPr>
          <w:rFonts w:ascii="AR JULIAN" w:eastAsia="AR JULIAN" w:hAnsi="AR JULIAN" w:cs="AR JULIAN"/>
          <w:i/>
          <w:color w:val="141719"/>
          <w:sz w:val="32"/>
          <w:szCs w:val="32"/>
          <w:u w:val="single"/>
        </w:rPr>
        <w:t xml:space="preserve">Tutti questi sono elementi utili a entrambi i lati del progetto, ed essendo solo generalizzazioni e astrazioni, si </w:t>
      </w:r>
      <w:r>
        <w:rPr>
          <w:rFonts w:ascii="AR JULIAN" w:eastAsia="AR JULIAN" w:hAnsi="AR JULIAN" w:cs="AR JULIAN"/>
          <w:i/>
          <w:color w:val="141719"/>
          <w:sz w:val="32"/>
          <w:szCs w:val="32"/>
          <w:u w:val="single"/>
        </w:rPr>
        <w:t>prestano bene a essere utilizzate in entrambi gli ambiti, in modo da nascondere implementazione e funzionamento al Client, e allo stesso tempo di facilitare la comunicazione al server basandosi su elementi comuni.</w:t>
      </w:r>
    </w:p>
    <w:p w:rsidR="00621B3B" w:rsidRDefault="00900584">
      <w:pPr>
        <w:pageBreakBefore/>
        <w:rPr>
          <w:rFonts w:ascii="AR JULIAN" w:eastAsia="AR JULIAN" w:hAnsi="AR JULIAN" w:cs="AR JULIAN"/>
          <w:color w:val="141719"/>
          <w:sz w:val="28"/>
        </w:rPr>
      </w:pPr>
      <w:r>
        <w:rPr>
          <w:rFonts w:ascii="AR JULIAN" w:eastAsia="AR JULIAN" w:hAnsi="AR JULIAN" w:cs="AR JULIAN"/>
          <w:color w:val="141719"/>
          <w:sz w:val="28"/>
        </w:rPr>
        <w:lastRenderedPageBreak/>
        <w:t xml:space="preserve">Package Game_server: </w:t>
      </w:r>
    </w:p>
    <w:p w:rsidR="00621B3B" w:rsidRDefault="00900584">
      <w:pPr>
        <w:spacing w:after="0"/>
        <w:ind w:left="-568" w:right="-1086"/>
      </w:pPr>
      <w:r>
        <w:rPr>
          <w:noProof/>
        </w:rPr>
        <w:drawing>
          <wp:inline distT="0" distB="0" distL="0" distR="0">
            <wp:extent cx="7382508" cy="7825736"/>
            <wp:effectExtent l="0" t="0" r="8892" b="3814"/>
            <wp:docPr id="19"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382508" cy="7825736"/>
                    </a:xfrm>
                    <a:prstGeom prst="rect">
                      <a:avLst/>
                    </a:prstGeom>
                    <a:noFill/>
                    <a:ln>
                      <a:noFill/>
                      <a:prstDash/>
                    </a:ln>
                  </pic:spPr>
                </pic:pic>
              </a:graphicData>
            </a:graphic>
          </wp:inline>
        </w:drawing>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pageBreakBefore/>
        <w:rPr>
          <w:rFonts w:ascii="AR JULIAN" w:eastAsia="AR JULIAN" w:hAnsi="AR JULIAN" w:cs="AR JULIAN"/>
          <w:color w:val="141719"/>
          <w:sz w:val="28"/>
        </w:rPr>
      </w:pPr>
    </w:p>
    <w:p w:rsidR="00621B3B" w:rsidRDefault="00900584">
      <w:pPr>
        <w:tabs>
          <w:tab w:val="center" w:pos="5855"/>
        </w:tabs>
        <w:spacing w:after="0" w:line="264" w:lineRule="auto"/>
      </w:pPr>
      <w:r>
        <w:rPr>
          <w:rFonts w:ascii="AR JULIAN" w:eastAsia="AR JULIAN" w:hAnsi="AR JULIAN" w:cs="AR JULIAN"/>
          <w:color w:val="FF0000"/>
          <w:sz w:val="28"/>
        </w:rPr>
        <w:t xml:space="preserve">Package </w:t>
      </w:r>
      <w:r>
        <w:rPr>
          <w:rFonts w:ascii="AR JULIAN" w:eastAsia="AR JULIAN" w:hAnsi="AR JULIAN" w:cs="AR JULIAN"/>
          <w:color w:val="FF0000"/>
          <w:sz w:val="28"/>
        </w:rPr>
        <w:t xml:space="preserve">GAME_SERVER: </w:t>
      </w:r>
      <w:r>
        <w:rPr>
          <w:rFonts w:ascii="AR JULIAN" w:eastAsia="AR JULIAN" w:hAnsi="AR JULIAN" w:cs="AR JULIAN"/>
          <w:color w:val="auto"/>
          <w:sz w:val="24"/>
          <w:szCs w:val="24"/>
        </w:rPr>
        <w:t xml:space="preserve">Package che contiene i moduli di comunicazione attraverso le due implementazioni dell’ interfacce </w:t>
      </w:r>
      <w:r>
        <w:rPr>
          <w:rFonts w:ascii="AR JULIAN" w:eastAsia="AR JULIAN" w:hAnsi="AR JULIAN" w:cs="AR JULIAN"/>
          <w:color w:val="auto"/>
          <w:sz w:val="24"/>
          <w:szCs w:val="24"/>
          <w:u w:val="single"/>
        </w:rPr>
        <w:t>PlayerInterface (AbstractPlayer)</w:t>
      </w:r>
      <w:r>
        <w:rPr>
          <w:rFonts w:ascii="AR JULIAN" w:eastAsia="AR JULIAN" w:hAnsi="AR JULIAN" w:cs="AR JULIAN"/>
          <w:color w:val="auto"/>
          <w:sz w:val="24"/>
          <w:szCs w:val="24"/>
        </w:rPr>
        <w:t xml:space="preserve"> e </w:t>
      </w:r>
      <w:r>
        <w:rPr>
          <w:rFonts w:ascii="AR JULIAN" w:eastAsia="AR JULIAN" w:hAnsi="AR JULIAN" w:cs="AR JULIAN"/>
          <w:color w:val="auto"/>
          <w:sz w:val="24"/>
          <w:szCs w:val="24"/>
          <w:u w:val="single"/>
        </w:rPr>
        <w:t>ServerInterface (AbstractServer),</w:t>
      </w:r>
      <w:r>
        <w:rPr>
          <w:rFonts w:ascii="AR JULIAN" w:eastAsia="AR JULIAN" w:hAnsi="AR JULIAN" w:cs="AR JULIAN"/>
          <w:color w:val="auto"/>
          <w:sz w:val="24"/>
          <w:szCs w:val="24"/>
        </w:rPr>
        <w:t xml:space="preserve"> e il package Exception.</w:t>
      </w:r>
    </w:p>
    <w:p w:rsidR="00621B3B" w:rsidRDefault="00621B3B">
      <w:pPr>
        <w:tabs>
          <w:tab w:val="center" w:pos="5855"/>
        </w:tabs>
        <w:spacing w:after="0" w:line="264" w:lineRule="auto"/>
        <w:ind w:left="360"/>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r>
        <w:rPr>
          <w:rFonts w:ascii="AR JULIAN" w:eastAsia="AR JULIAN" w:hAnsi="AR JULIAN" w:cs="AR JULIAN"/>
          <w:color w:val="141719"/>
          <w:sz w:val="28"/>
          <w:u w:val="single"/>
        </w:rPr>
        <w:t>AbstractServer</w:t>
      </w:r>
      <w:r>
        <w:rPr>
          <w:rFonts w:ascii="AR JULIAN" w:eastAsia="AR JULIAN" w:hAnsi="AR JULIAN" w:cs="AR JULIAN"/>
          <w:color w:val="141719"/>
          <w:sz w:val="28"/>
        </w:rPr>
        <w:t xml:space="preserve">: </w:t>
      </w:r>
      <w:r>
        <w:rPr>
          <w:rFonts w:ascii="AR JULIAN" w:eastAsia="AR JULIAN" w:hAnsi="AR JULIAN" w:cs="AR JULIAN"/>
          <w:color w:val="141719"/>
          <w:sz w:val="24"/>
          <w:szCs w:val="24"/>
        </w:rPr>
        <w:t>Classe che implementa l’ interfacci</w:t>
      </w:r>
      <w:r>
        <w:rPr>
          <w:rFonts w:ascii="AR JULIAN" w:eastAsia="AR JULIAN" w:hAnsi="AR JULIAN" w:cs="AR JULIAN"/>
          <w:color w:val="141719"/>
          <w:sz w:val="24"/>
          <w:szCs w:val="24"/>
        </w:rPr>
        <w:t xml:space="preserve">a </w:t>
      </w:r>
      <w:r>
        <w:rPr>
          <w:rFonts w:ascii="AR JULIAN" w:eastAsia="AR JULIAN" w:hAnsi="AR JULIAN" w:cs="AR JULIAN"/>
          <w:color w:val="141719"/>
          <w:sz w:val="24"/>
          <w:szCs w:val="24"/>
          <w:u w:val="single"/>
        </w:rPr>
        <w:t>ServerInterface</w:t>
      </w:r>
      <w:r>
        <w:rPr>
          <w:rFonts w:ascii="AR JULIAN" w:eastAsia="AR JULIAN" w:hAnsi="AR JULIAN" w:cs="AR JULIAN"/>
          <w:color w:val="141719"/>
          <w:sz w:val="24"/>
          <w:szCs w:val="24"/>
        </w:rPr>
        <w:t xml:space="preserve"> , che contiene i metodi iniziali di connessione alla partita e che sarà estesa dalle due implementazioni differenti </w:t>
      </w:r>
      <w:r>
        <w:rPr>
          <w:rFonts w:ascii="AR JULIAN" w:eastAsia="AR JULIAN" w:hAnsi="AR JULIAN" w:cs="AR JULIAN"/>
          <w:color w:val="141719"/>
          <w:sz w:val="24"/>
          <w:szCs w:val="24"/>
          <w:u w:val="single"/>
        </w:rPr>
        <w:t>SocketServer</w:t>
      </w:r>
      <w:r>
        <w:rPr>
          <w:rFonts w:ascii="AR JULIAN" w:eastAsia="AR JULIAN" w:hAnsi="AR JULIAN" w:cs="AR JULIAN"/>
          <w:color w:val="141719"/>
          <w:sz w:val="24"/>
          <w:szCs w:val="24"/>
        </w:rPr>
        <w:t xml:space="preserve"> e </w:t>
      </w:r>
      <w:r>
        <w:rPr>
          <w:rFonts w:ascii="AR JULIAN" w:eastAsia="AR JULIAN" w:hAnsi="AR JULIAN" w:cs="AR JULIAN"/>
          <w:color w:val="141719"/>
          <w:sz w:val="24"/>
          <w:szCs w:val="24"/>
          <w:u w:val="single"/>
        </w:rPr>
        <w:t>ServerRMI</w:t>
      </w:r>
      <w:r>
        <w:rPr>
          <w:rFonts w:ascii="AR JULIAN" w:eastAsia="AR JULIAN" w:hAnsi="AR JULIAN" w:cs="AR JULIAN"/>
          <w:color w:val="141719"/>
          <w:sz w:val="24"/>
          <w:szCs w:val="24"/>
        </w:rPr>
        <w:t xml:space="preserve"> (Le cui istanze vengono create direttamente nella classe </w:t>
      </w:r>
      <w:r>
        <w:rPr>
          <w:rFonts w:ascii="AR JULIAN" w:eastAsia="AR JULIAN" w:hAnsi="AR JULIAN" w:cs="AR JULIAN"/>
          <w:color w:val="141719"/>
          <w:sz w:val="24"/>
          <w:szCs w:val="24"/>
          <w:u w:val="single"/>
        </w:rPr>
        <w:t>MainServer</w:t>
      </w:r>
      <w:r>
        <w:rPr>
          <w:rFonts w:ascii="AR JULIAN" w:eastAsia="AR JULIAN" w:hAnsi="AR JULIAN" w:cs="AR JULIAN"/>
          <w:color w:val="141719"/>
          <w:sz w:val="24"/>
          <w:szCs w:val="24"/>
        </w:rPr>
        <w:t>, che contiene il metodo Main)</w:t>
      </w:r>
      <w:r>
        <w:rPr>
          <w:rFonts w:ascii="AR JULIAN" w:eastAsia="AR JULIAN" w:hAnsi="AR JULIAN" w:cs="AR JULIAN"/>
          <w:color w:val="141719"/>
          <w:sz w:val="24"/>
          <w:szCs w:val="24"/>
        </w:rPr>
        <w:t>.</w:t>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r>
        <w:rPr>
          <w:rFonts w:ascii="AR JULIAN" w:eastAsia="AR JULIAN" w:hAnsi="AR JULIAN" w:cs="AR JULIAN"/>
          <w:color w:val="141719"/>
          <w:sz w:val="28"/>
          <w:u w:val="single"/>
        </w:rPr>
        <w:t>AbstractPlayer</w:t>
      </w:r>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Classe che estende </w:t>
      </w:r>
      <w:r>
        <w:rPr>
          <w:rFonts w:ascii="AR JULIAN" w:eastAsia="AR JULIAN" w:hAnsi="AR JULIAN" w:cs="AR JULIAN"/>
          <w:color w:val="141719"/>
          <w:sz w:val="24"/>
          <w:szCs w:val="24"/>
          <w:u w:val="single"/>
        </w:rPr>
        <w:t>PlayerInterface</w:t>
      </w:r>
      <w:r>
        <w:rPr>
          <w:rFonts w:ascii="AR JULIAN" w:eastAsia="AR JULIAN" w:hAnsi="AR JULIAN" w:cs="AR JULIAN"/>
          <w:color w:val="141719"/>
          <w:sz w:val="24"/>
          <w:szCs w:val="24"/>
        </w:rPr>
        <w:t xml:space="preserve"> e che generalizza </w:t>
      </w:r>
      <w:r>
        <w:rPr>
          <w:rFonts w:ascii="AR JULIAN" w:eastAsia="AR JULIAN" w:hAnsi="AR JULIAN" w:cs="AR JULIAN"/>
          <w:color w:val="141719"/>
          <w:sz w:val="24"/>
          <w:szCs w:val="24"/>
          <w:u w:val="single"/>
        </w:rPr>
        <w:t>PlayerSocket</w:t>
      </w:r>
      <w:r>
        <w:rPr>
          <w:rFonts w:ascii="AR JULIAN" w:eastAsia="AR JULIAN" w:hAnsi="AR JULIAN" w:cs="AR JULIAN"/>
          <w:color w:val="141719"/>
          <w:sz w:val="24"/>
          <w:szCs w:val="24"/>
        </w:rPr>
        <w:t xml:space="preserve"> e </w:t>
      </w:r>
      <w:r>
        <w:rPr>
          <w:rFonts w:ascii="AR JULIAN" w:eastAsia="AR JULIAN" w:hAnsi="AR JULIAN" w:cs="AR JULIAN"/>
          <w:color w:val="141719"/>
          <w:sz w:val="24"/>
          <w:szCs w:val="24"/>
          <w:u w:val="single"/>
        </w:rPr>
        <w:t>PlayerRMI</w:t>
      </w:r>
      <w:r>
        <w:rPr>
          <w:rFonts w:ascii="AR JULIAN" w:eastAsia="AR JULIAN" w:hAnsi="AR JULIAN" w:cs="AR JULIAN"/>
          <w:color w:val="141719"/>
          <w:sz w:val="24"/>
          <w:szCs w:val="24"/>
        </w:rPr>
        <w:t xml:space="preserve">, che contengono i metodi di comunicazione </w:t>
      </w:r>
    </w:p>
    <w:p w:rsidR="00621B3B" w:rsidRDefault="00900584">
      <w:pPr>
        <w:tabs>
          <w:tab w:val="center" w:pos="5855"/>
        </w:tabs>
        <w:spacing w:after="0" w:line="264" w:lineRule="auto"/>
        <w:rPr>
          <w:rFonts w:ascii="AR JULIAN" w:eastAsia="AR JULIAN" w:hAnsi="AR JULIAN" w:cs="AR JULIAN"/>
          <w:color w:val="141719"/>
          <w:sz w:val="24"/>
          <w:szCs w:val="24"/>
        </w:rPr>
      </w:pPr>
      <w:r>
        <w:rPr>
          <w:rFonts w:ascii="AR JULIAN" w:eastAsia="AR JULIAN" w:hAnsi="AR JULIAN" w:cs="AR JULIAN"/>
          <w:color w:val="141719"/>
          <w:sz w:val="24"/>
          <w:szCs w:val="24"/>
        </w:rPr>
        <w:t xml:space="preserve">      Server-client. </w:t>
      </w:r>
    </w:p>
    <w:p w:rsidR="00621B3B" w:rsidRDefault="00621B3B">
      <w:pPr>
        <w:tabs>
          <w:tab w:val="center" w:pos="5855"/>
        </w:tabs>
        <w:spacing w:after="0" w:line="264" w:lineRule="auto"/>
        <w:rPr>
          <w:rFonts w:ascii="AR JULIAN" w:eastAsia="AR JULIAN" w:hAnsi="AR JULIAN" w:cs="AR JULIAN"/>
          <w:color w:val="141719"/>
          <w:sz w:val="24"/>
          <w:szCs w:val="24"/>
        </w:rPr>
      </w:pPr>
    </w:p>
    <w:p w:rsidR="00621B3B" w:rsidRDefault="00900584">
      <w:pPr>
        <w:pStyle w:val="Paragrafoelenco"/>
        <w:numPr>
          <w:ilvl w:val="0"/>
          <w:numId w:val="4"/>
        </w:numPr>
        <w:tabs>
          <w:tab w:val="center" w:pos="5855"/>
        </w:tabs>
        <w:spacing w:after="0" w:line="264" w:lineRule="auto"/>
      </w:pPr>
      <w:r>
        <w:rPr>
          <w:rFonts w:ascii="AR JULIAN" w:eastAsia="AR JULIAN" w:hAnsi="AR JULIAN" w:cs="AR JULIAN"/>
          <w:color w:val="141719"/>
          <w:sz w:val="28"/>
          <w:u w:val="single"/>
        </w:rPr>
        <w:t>Exception</w:t>
      </w:r>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Contiene i due tipi di eccezioni che vengono lanciate quando si ha un </w:t>
      </w:r>
      <w:r>
        <w:rPr>
          <w:rFonts w:ascii="AR JULIAN" w:eastAsia="AR JULIAN" w:hAnsi="AR JULIAN" w:cs="AR JULIAN"/>
          <w:color w:val="141719"/>
          <w:sz w:val="24"/>
          <w:szCs w:val="24"/>
        </w:rPr>
        <w:t>malfunzionamento o un comportamento imprevisto legato solamente            all’ implementazione del gioco, ad esempio quando l’ utente prova a fare una mossa non valida (Forza insufficiente, spazio azione già occupato, non è il tuo turno…).</w:t>
      </w:r>
    </w:p>
    <w:p w:rsidR="00621B3B" w:rsidRDefault="00621B3B">
      <w:pPr>
        <w:tabs>
          <w:tab w:val="center" w:pos="5855"/>
        </w:tabs>
        <w:spacing w:after="0" w:line="264" w:lineRule="auto"/>
        <w:ind w:left="360"/>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r>
        <w:rPr>
          <w:rFonts w:ascii="AR JULIAN" w:eastAsia="AR JULIAN" w:hAnsi="AR JULIAN" w:cs="AR JULIAN"/>
          <w:color w:val="141719"/>
          <w:sz w:val="28"/>
          <w:u w:val="single"/>
        </w:rPr>
        <w:t>PlayerRMI</w:t>
      </w:r>
      <w:r>
        <w:rPr>
          <w:rFonts w:ascii="AR JULIAN" w:eastAsia="AR JULIAN" w:hAnsi="AR JULIAN" w:cs="AR JULIAN"/>
          <w:color w:val="141719"/>
          <w:sz w:val="28"/>
        </w:rPr>
        <w:t xml:space="preserve">: </w:t>
      </w:r>
      <w:r>
        <w:rPr>
          <w:rFonts w:ascii="AR JULIAN" w:eastAsia="AR JULIAN" w:hAnsi="AR JULIAN" w:cs="AR JULIAN"/>
          <w:color w:val="141719"/>
          <w:sz w:val="24"/>
          <w:szCs w:val="24"/>
        </w:rPr>
        <w:t>Que</w:t>
      </w:r>
      <w:r>
        <w:rPr>
          <w:rFonts w:ascii="AR JULIAN" w:eastAsia="AR JULIAN" w:hAnsi="AR JULIAN" w:cs="AR JULIAN"/>
          <w:color w:val="141719"/>
          <w:sz w:val="24"/>
          <w:szCs w:val="24"/>
        </w:rPr>
        <w:t xml:space="preserve">sta classe contiene i metodi di notifica della partita, da server verso Client, e ogni metodo verrà chiamato sull’ implementazione su server dell’ interfaccia </w:t>
      </w:r>
      <w:r>
        <w:rPr>
          <w:rFonts w:ascii="AR JULIAN" w:eastAsia="AR JULIAN" w:hAnsi="AR JULIAN" w:cs="AR JULIAN"/>
          <w:color w:val="141719"/>
          <w:sz w:val="24"/>
          <w:szCs w:val="24"/>
          <w:u w:val="single"/>
        </w:rPr>
        <w:t>ClientInterface</w:t>
      </w:r>
      <w:r>
        <w:rPr>
          <w:rFonts w:ascii="AR JULIAN" w:eastAsia="AR JULIAN" w:hAnsi="AR JULIAN" w:cs="AR JULIAN"/>
          <w:color w:val="141719"/>
          <w:sz w:val="24"/>
          <w:szCs w:val="24"/>
        </w:rPr>
        <w:t xml:space="preserve"> , come rappresentazione del client sul Server.</w:t>
      </w:r>
    </w:p>
    <w:p w:rsidR="00621B3B" w:rsidRDefault="00621B3B">
      <w:pPr>
        <w:pStyle w:val="Paragrafoelenco"/>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r>
        <w:rPr>
          <w:rFonts w:ascii="AR JULIAN" w:eastAsia="AR JULIAN" w:hAnsi="AR JULIAN" w:cs="AR JULIAN"/>
          <w:color w:val="141719"/>
          <w:sz w:val="28"/>
          <w:u w:val="single"/>
        </w:rPr>
        <w:t>PlayerSocket</w:t>
      </w:r>
      <w:r>
        <w:rPr>
          <w:rFonts w:ascii="AR JULIAN" w:eastAsia="AR JULIAN" w:hAnsi="AR JULIAN" w:cs="AR JULIAN"/>
          <w:color w:val="141719"/>
          <w:sz w:val="28"/>
        </w:rPr>
        <w:t xml:space="preserve">: </w:t>
      </w:r>
      <w:r>
        <w:rPr>
          <w:rFonts w:ascii="AR JULIAN" w:eastAsia="AR JULIAN" w:hAnsi="AR JULIAN" w:cs="AR JULIAN"/>
          <w:color w:val="141719"/>
          <w:sz w:val="24"/>
          <w:szCs w:val="24"/>
        </w:rPr>
        <w:t>Questa classe conti</w:t>
      </w:r>
      <w:r>
        <w:rPr>
          <w:rFonts w:ascii="AR JULIAN" w:eastAsia="AR JULIAN" w:hAnsi="AR JULIAN" w:cs="AR JULIAN"/>
          <w:color w:val="141719"/>
          <w:sz w:val="24"/>
          <w:szCs w:val="24"/>
        </w:rPr>
        <w:t>ene i metodi che creano messaggi da inviare come oggetti nello stream, specificando quindi le mosse che il client potrà eseguire.</w:t>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900584">
      <w:pPr>
        <w:tabs>
          <w:tab w:val="center" w:pos="5855"/>
        </w:tabs>
        <w:spacing w:after="0" w:line="264" w:lineRule="auto"/>
      </w:pPr>
      <w:r>
        <w:rPr>
          <w:noProof/>
        </w:rPr>
        <w:drawing>
          <wp:anchor distT="0" distB="0" distL="114300" distR="114300" simplePos="0" relativeHeight="251658240" behindDoc="0" locked="0" layoutInCell="1" allowOverlap="1">
            <wp:simplePos x="0" y="0"/>
            <wp:positionH relativeFrom="column">
              <wp:posOffset>-895368</wp:posOffset>
            </wp:positionH>
            <wp:positionV relativeFrom="paragraph">
              <wp:posOffset>1099187</wp:posOffset>
            </wp:positionV>
            <wp:extent cx="8360414" cy="6850383"/>
            <wp:effectExtent l="12065" t="6985" r="14602" b="14601"/>
            <wp:wrapTight wrapText="bothSides">
              <wp:wrapPolygon edited="0">
                <wp:start x="-18" y="21638"/>
                <wp:lineTo x="21589" y="21638"/>
                <wp:lineTo x="21588" y="14"/>
                <wp:lineTo x="-18" y="14"/>
                <wp:lineTo x="-18" y="21638"/>
              </wp:wrapPolygon>
            </wp:wrapTight>
            <wp:docPr id="20"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5400013">
                      <a:off x="0" y="0"/>
                      <a:ext cx="8360414" cy="6850383"/>
                    </a:xfrm>
                    <a:prstGeom prst="rect">
                      <a:avLst/>
                    </a:prstGeom>
                    <a:noFill/>
                    <a:ln>
                      <a:noFill/>
                      <a:prstDash/>
                    </a:ln>
                  </pic:spPr>
                </pic:pic>
              </a:graphicData>
            </a:graphic>
          </wp:anchor>
        </w:drawing>
      </w:r>
      <w:r>
        <w:rPr>
          <w:rFonts w:ascii="AR JULIAN" w:eastAsia="AR JULIAN" w:hAnsi="AR JULIAN" w:cs="AR JULIAN"/>
          <w:color w:val="141719"/>
          <w:sz w:val="28"/>
        </w:rPr>
        <w:t xml:space="preserve">Package Action Spaces: </w:t>
      </w:r>
    </w:p>
    <w:p w:rsidR="00621B3B" w:rsidRDefault="00621B3B">
      <w:pPr>
        <w:rPr>
          <w:rFonts w:ascii="AR JULIAN" w:eastAsia="AR JULIAN" w:hAnsi="AR JULIAN" w:cs="AR JULIAN"/>
          <w:color w:val="141719"/>
          <w:sz w:val="28"/>
        </w:rPr>
      </w:pPr>
    </w:p>
    <w:p w:rsidR="00621B3B" w:rsidRDefault="00900584">
      <w:r>
        <w:rPr>
          <w:rFonts w:ascii="AR JULIAN" w:eastAsia="AR JULIAN" w:hAnsi="AR JULIAN" w:cs="AR JULIAN"/>
          <w:color w:val="FF0000"/>
          <w:sz w:val="28"/>
        </w:rPr>
        <w:lastRenderedPageBreak/>
        <w:t xml:space="preserve">Package Action Spaces: </w:t>
      </w:r>
      <w:r>
        <w:rPr>
          <w:rFonts w:ascii="AR JULIAN" w:eastAsia="AR JULIAN" w:hAnsi="AR JULIAN" w:cs="AR JULIAN"/>
          <w:color w:val="auto"/>
          <w:sz w:val="24"/>
          <w:szCs w:val="24"/>
        </w:rPr>
        <w:t xml:space="preserve">Package che contiene la definizione e il comportamento </w:t>
      </w:r>
      <w:r>
        <w:rPr>
          <w:rFonts w:ascii="AR JULIAN" w:eastAsia="AR JULIAN" w:hAnsi="AR JULIAN" w:cs="AR JULIAN"/>
          <w:color w:val="auto"/>
          <w:sz w:val="24"/>
          <w:szCs w:val="24"/>
        </w:rPr>
        <w:t>associato</w:t>
      </w:r>
      <w:r>
        <w:rPr>
          <w:rFonts w:ascii="AR JULIAN" w:eastAsia="AR JULIAN" w:hAnsi="AR JULIAN" w:cs="AR JULIAN"/>
          <w:color w:val="141719"/>
          <w:sz w:val="28"/>
        </w:rPr>
        <w:t xml:space="preserve"> di una meccanica di gioco fondamentale, gli spazi azione:</w:t>
      </w:r>
    </w:p>
    <w:p w:rsidR="00621B3B" w:rsidRDefault="00621B3B">
      <w:pPr>
        <w:rPr>
          <w:rFonts w:ascii="AR JULIAN" w:eastAsia="AR JULIAN" w:hAnsi="AR JULIAN" w:cs="AR JULIAN"/>
          <w:color w:val="141719"/>
          <w:sz w:val="28"/>
        </w:rPr>
      </w:pPr>
    </w:p>
    <w:p w:rsidR="00621B3B" w:rsidRDefault="00900584">
      <w:r>
        <w:rPr>
          <w:rFonts w:ascii="AR JULIAN" w:eastAsia="AR JULIAN" w:hAnsi="AR JULIAN" w:cs="AR JULIAN"/>
          <w:color w:val="141719"/>
          <w:sz w:val="24"/>
          <w:szCs w:val="24"/>
        </w:rPr>
        <w:t xml:space="preserve">Ogni spazio azione implementa l’ interfaccia </w:t>
      </w:r>
      <w:r>
        <w:rPr>
          <w:rFonts w:ascii="AR JULIAN" w:eastAsia="AR JULIAN" w:hAnsi="AR JULIAN" w:cs="AR JULIAN"/>
          <w:color w:val="141719"/>
          <w:sz w:val="24"/>
          <w:szCs w:val="24"/>
          <w:u w:val="single"/>
        </w:rPr>
        <w:t>ActionSpaceInterface</w:t>
      </w:r>
      <w:r>
        <w:rPr>
          <w:rFonts w:ascii="AR JULIAN" w:eastAsia="AR JULIAN" w:hAnsi="AR JULIAN" w:cs="AR JULIAN"/>
          <w:color w:val="141719"/>
          <w:sz w:val="24"/>
          <w:szCs w:val="24"/>
        </w:rPr>
        <w:t xml:space="preserve">, che contiene il metodo doAction(Action action) comune a tutti gli spazi e che prende come parametro un’ istanza della </w:t>
      </w:r>
      <w:r>
        <w:rPr>
          <w:rFonts w:ascii="AR JULIAN" w:eastAsia="AR JULIAN" w:hAnsi="AR JULIAN" w:cs="AR JULIAN"/>
          <w:color w:val="141719"/>
          <w:sz w:val="24"/>
          <w:szCs w:val="24"/>
        </w:rPr>
        <w:t xml:space="preserve">classe </w:t>
      </w:r>
      <w:r>
        <w:rPr>
          <w:rFonts w:ascii="AR JULIAN" w:eastAsia="AR JULIAN" w:hAnsi="AR JULIAN" w:cs="AR JULIAN"/>
          <w:color w:val="141719"/>
          <w:sz w:val="24"/>
          <w:szCs w:val="24"/>
          <w:u w:val="single"/>
        </w:rPr>
        <w:t>Action</w:t>
      </w:r>
      <w:r>
        <w:rPr>
          <w:rFonts w:ascii="AR JULIAN" w:eastAsia="AR JULIAN" w:hAnsi="AR JULIAN" w:cs="AR JULIAN"/>
          <w:color w:val="141719"/>
          <w:sz w:val="24"/>
          <w:szCs w:val="24"/>
        </w:rPr>
        <w:t xml:space="preserve"> all’ interno di questo package.</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r>
        <w:rPr>
          <w:rFonts w:ascii="AR JULIAN" w:eastAsia="AR JULIAN" w:hAnsi="AR JULIAN" w:cs="AR JULIAN"/>
          <w:color w:val="141719"/>
          <w:sz w:val="28"/>
          <w:szCs w:val="28"/>
          <w:u w:val="single"/>
        </w:rPr>
        <w:t>Action</w:t>
      </w:r>
      <w:r>
        <w:rPr>
          <w:rFonts w:ascii="AR JULIAN" w:eastAsia="AR JULIAN" w:hAnsi="AR JULIAN" w:cs="AR JULIAN"/>
          <w:color w:val="141719"/>
          <w:sz w:val="24"/>
          <w:szCs w:val="24"/>
        </w:rPr>
        <w:t>: classe che descrive un’ azione attraverso attributi come familiare, giocatore, valore dell’ azione.</w:t>
      </w:r>
    </w:p>
    <w:p w:rsidR="00621B3B" w:rsidRDefault="00621B3B">
      <w:pPr>
        <w:pStyle w:val="Paragrafoelenco"/>
        <w:rPr>
          <w:rFonts w:ascii="AR JULIAN" w:eastAsia="AR JULIAN" w:hAnsi="AR JULIAN" w:cs="AR JULIAN"/>
          <w:color w:val="141719"/>
          <w:sz w:val="24"/>
          <w:szCs w:val="24"/>
        </w:rPr>
      </w:pPr>
    </w:p>
    <w:p w:rsidR="00621B3B" w:rsidRDefault="00900584">
      <w:r>
        <w:rPr>
          <w:rFonts w:ascii="AR JULIAN" w:eastAsia="AR JULIAN" w:hAnsi="AR JULIAN" w:cs="AR JULIAN"/>
          <w:color w:val="141719"/>
          <w:sz w:val="24"/>
          <w:szCs w:val="24"/>
        </w:rPr>
        <w:t xml:space="preserve">Il package poi si divide nei due package dei tipi degli spazi azione </w:t>
      </w:r>
      <w:r>
        <w:rPr>
          <w:rFonts w:ascii="AR JULIAN" w:eastAsia="AR JULIAN" w:hAnsi="AR JULIAN" w:cs="AR JULIAN"/>
          <w:color w:val="141719"/>
          <w:sz w:val="24"/>
          <w:szCs w:val="24"/>
          <w:u w:val="single"/>
        </w:rPr>
        <w:t>SingleActionSpace</w:t>
      </w:r>
      <w:r>
        <w:rPr>
          <w:rFonts w:ascii="AR JULIAN" w:eastAsia="AR JULIAN" w:hAnsi="AR JULIAN" w:cs="AR JULIAN"/>
          <w:color w:val="141719"/>
          <w:sz w:val="24"/>
          <w:szCs w:val="24"/>
        </w:rPr>
        <w:t xml:space="preserve"> e </w:t>
      </w:r>
      <w:r>
        <w:rPr>
          <w:rFonts w:ascii="AR JULIAN" w:eastAsia="AR JULIAN" w:hAnsi="AR JULIAN" w:cs="AR JULIAN"/>
          <w:color w:val="141719"/>
          <w:sz w:val="24"/>
          <w:szCs w:val="24"/>
          <w:u w:val="single"/>
        </w:rPr>
        <w:t>LargeAction</w:t>
      </w:r>
      <w:r>
        <w:rPr>
          <w:rFonts w:ascii="AR JULIAN" w:eastAsia="AR JULIAN" w:hAnsi="AR JULIAN" w:cs="AR JULIAN"/>
          <w:color w:val="141719"/>
          <w:sz w:val="24"/>
          <w:szCs w:val="24"/>
          <w:u w:val="single"/>
        </w:rPr>
        <w:t>Space</w:t>
      </w:r>
      <w:r>
        <w:rPr>
          <w:rFonts w:ascii="AR JULIAN" w:eastAsia="AR JULIAN" w:hAnsi="AR JULIAN" w:cs="AR JULIAN"/>
          <w:color w:val="141719"/>
          <w:sz w:val="24"/>
          <w:szCs w:val="24"/>
        </w:rPr>
        <w:t xml:space="preserve"> ognuno dei quali ha una classe asratta che implementa l’ interfaccia e che ne generalizza il comportamento , </w:t>
      </w:r>
      <w:r>
        <w:rPr>
          <w:rFonts w:ascii="AR JULIAN" w:eastAsia="AR JULIAN" w:hAnsi="AR JULIAN" w:cs="AR JULIAN"/>
          <w:color w:val="141719"/>
          <w:sz w:val="24"/>
          <w:szCs w:val="24"/>
          <w:u w:val="single"/>
        </w:rPr>
        <w:t>ActionSpace</w:t>
      </w:r>
      <w:r>
        <w:rPr>
          <w:rFonts w:ascii="AR JULIAN" w:eastAsia="AR JULIAN" w:hAnsi="AR JULIAN" w:cs="AR JULIAN"/>
          <w:color w:val="141719"/>
          <w:sz w:val="24"/>
          <w:szCs w:val="24"/>
        </w:rPr>
        <w:t xml:space="preserve"> e </w:t>
      </w:r>
      <w:r>
        <w:rPr>
          <w:rFonts w:ascii="AR JULIAN" w:eastAsia="AR JULIAN" w:hAnsi="AR JULIAN" w:cs="AR JULIAN"/>
          <w:color w:val="141719"/>
          <w:sz w:val="24"/>
          <w:szCs w:val="24"/>
          <w:u w:val="single"/>
        </w:rPr>
        <w:t>LargeActionSpace.</w:t>
      </w:r>
    </w:p>
    <w:p w:rsidR="00621B3B" w:rsidRDefault="00621B3B">
      <w:pPr>
        <w:rPr>
          <w:rFonts w:ascii="AR JULIAN" w:eastAsia="AR JULIAN" w:hAnsi="AR JULIAN" w:cs="AR JULIAN"/>
          <w:color w:val="141719"/>
          <w:sz w:val="24"/>
          <w:szCs w:val="24"/>
          <w:u w:val="single"/>
        </w:rPr>
      </w:pPr>
    </w:p>
    <w:p w:rsidR="00621B3B" w:rsidRDefault="00900584">
      <w:pPr>
        <w:pStyle w:val="Paragrafoelenco"/>
        <w:numPr>
          <w:ilvl w:val="0"/>
          <w:numId w:val="4"/>
        </w:numPr>
      </w:pPr>
      <w:r>
        <w:rPr>
          <w:rFonts w:ascii="AR JULIAN" w:eastAsia="AR JULIAN" w:hAnsi="AR JULIAN" w:cs="AR JULIAN"/>
          <w:color w:val="141719"/>
          <w:sz w:val="28"/>
          <w:szCs w:val="28"/>
          <w:u w:val="single"/>
        </w:rPr>
        <w:t>FloorActionSpace</w:t>
      </w:r>
      <w:r>
        <w:rPr>
          <w:rFonts w:ascii="AR JULIAN" w:eastAsia="AR JULIAN" w:hAnsi="AR JULIAN" w:cs="AR JULIAN"/>
          <w:color w:val="141719"/>
          <w:sz w:val="24"/>
          <w:szCs w:val="24"/>
        </w:rPr>
        <w:t>: spazio azione dei piani delle torri di cui avrà un riferimento e che riceverà l’ azione di</w:t>
      </w:r>
      <w:r>
        <w:rPr>
          <w:rFonts w:ascii="AR JULIAN" w:eastAsia="AR JULIAN" w:hAnsi="AR JULIAN" w:cs="AR JULIAN"/>
          <w:color w:val="141719"/>
          <w:sz w:val="24"/>
          <w:szCs w:val="24"/>
        </w:rPr>
        <w:t xml:space="preserve"> raccolta di una carta.</w:t>
      </w:r>
    </w:p>
    <w:p w:rsidR="00621B3B" w:rsidRDefault="00900584">
      <w:pPr>
        <w:pStyle w:val="Paragrafoelenco"/>
        <w:numPr>
          <w:ilvl w:val="0"/>
          <w:numId w:val="4"/>
        </w:numPr>
      </w:pPr>
      <w:r>
        <w:rPr>
          <w:rFonts w:ascii="AR JULIAN" w:eastAsia="AR JULIAN" w:hAnsi="AR JULIAN" w:cs="AR JULIAN"/>
          <w:color w:val="141719"/>
          <w:sz w:val="28"/>
          <w:szCs w:val="28"/>
          <w:u w:val="single"/>
        </w:rPr>
        <w:t>HarvestActionSpace</w:t>
      </w:r>
      <w:r>
        <w:rPr>
          <w:rFonts w:ascii="AR JULIAN" w:eastAsia="AR JULIAN" w:hAnsi="AR JULIAN" w:cs="AR JULIAN"/>
          <w:color w:val="141719"/>
          <w:sz w:val="24"/>
          <w:szCs w:val="24"/>
        </w:rPr>
        <w:t xml:space="preserve"> &amp; </w:t>
      </w:r>
      <w:r>
        <w:rPr>
          <w:rFonts w:ascii="AR JULIAN" w:eastAsia="AR JULIAN" w:hAnsi="AR JULIAN" w:cs="AR JULIAN"/>
          <w:color w:val="141719"/>
          <w:sz w:val="28"/>
          <w:szCs w:val="28"/>
          <w:u w:val="single"/>
        </w:rPr>
        <w:t>ProductionActionSpace</w:t>
      </w:r>
      <w:r>
        <w:rPr>
          <w:rFonts w:ascii="AR JULIAN" w:eastAsia="AR JULIAN" w:hAnsi="AR JULIAN" w:cs="AR JULIAN"/>
          <w:color w:val="141719"/>
          <w:sz w:val="24"/>
          <w:szCs w:val="24"/>
        </w:rPr>
        <w:t>: Classi simili che rappresentano gli spazi azione di raccolta e produzione, che differiscono perché chiamano metodi in base a diversi tipi di carte (Territorio e Edificio).</w:t>
      </w:r>
    </w:p>
    <w:p w:rsidR="00621B3B" w:rsidRDefault="00900584">
      <w:pPr>
        <w:pStyle w:val="Paragrafoelenco"/>
        <w:numPr>
          <w:ilvl w:val="0"/>
          <w:numId w:val="4"/>
        </w:numPr>
      </w:pPr>
      <w:r>
        <w:rPr>
          <w:rFonts w:ascii="AR JULIAN" w:eastAsia="AR JULIAN" w:hAnsi="AR JULIAN" w:cs="AR JULIAN"/>
          <w:color w:val="141719"/>
          <w:sz w:val="28"/>
          <w:szCs w:val="28"/>
          <w:u w:val="single"/>
        </w:rPr>
        <w:t>MarketActionSpac</w:t>
      </w:r>
      <w:r>
        <w:rPr>
          <w:rFonts w:ascii="AR JULIAN" w:eastAsia="AR JULIAN" w:hAnsi="AR JULIAN" w:cs="AR JULIAN"/>
          <w:color w:val="141719"/>
          <w:sz w:val="28"/>
          <w:szCs w:val="28"/>
          <w:u w:val="single"/>
        </w:rPr>
        <w:t>e</w:t>
      </w:r>
      <w:r>
        <w:rPr>
          <w:rFonts w:ascii="AR JULIAN" w:eastAsia="AR JULIAN" w:hAnsi="AR JULIAN" w:cs="AR JULIAN"/>
          <w:color w:val="141719"/>
          <w:sz w:val="24"/>
          <w:szCs w:val="24"/>
          <w:u w:val="single"/>
        </w:rPr>
        <w:t>:</w:t>
      </w:r>
      <w:r>
        <w:rPr>
          <w:rFonts w:ascii="AR JULIAN" w:eastAsia="AR JULIAN" w:hAnsi="AR JULIAN" w:cs="AR JULIAN"/>
          <w:color w:val="141719"/>
          <w:sz w:val="24"/>
          <w:szCs w:val="24"/>
        </w:rPr>
        <w:t xml:space="preserve"> Classe che rappresenta lo spazio azione del mercato, e che contiene il tipo determinato dalla enum nel package </w:t>
      </w:r>
      <w:r>
        <w:rPr>
          <w:rFonts w:ascii="AR JULIAN" w:eastAsia="AR JULIAN" w:hAnsi="AR JULIAN" w:cs="AR JULIAN"/>
          <w:color w:val="141719"/>
          <w:sz w:val="24"/>
          <w:szCs w:val="24"/>
          <w:u w:val="single"/>
        </w:rPr>
        <w:t>API</w:t>
      </w:r>
      <w:r>
        <w:rPr>
          <w:rFonts w:ascii="AR JULIAN" w:eastAsia="AR JULIAN" w:hAnsi="AR JULIAN" w:cs="AR JULIAN"/>
          <w:color w:val="141719"/>
          <w:sz w:val="24"/>
          <w:szCs w:val="24"/>
        </w:rPr>
        <w:t>. Il suo metodo doAction esegue sempre un incremento di risorse.</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r>
        <w:rPr>
          <w:rFonts w:ascii="AR JULIAN" w:eastAsia="AR JULIAN" w:hAnsi="AR JULIAN" w:cs="AR JULIAN"/>
          <w:color w:val="141719"/>
          <w:sz w:val="28"/>
          <w:u w:val="single"/>
        </w:rPr>
        <w:t>CouncilActionSpace</w:t>
      </w:r>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Definisce lo spazio azione del consiglio, e viene </w:t>
      </w:r>
      <w:r>
        <w:rPr>
          <w:rFonts w:ascii="AR JULIAN" w:eastAsia="AR JULIAN" w:hAnsi="AR JULIAN" w:cs="AR JULIAN"/>
          <w:color w:val="141719"/>
          <w:sz w:val="24"/>
          <w:szCs w:val="24"/>
        </w:rPr>
        <w:t>utilizzato anche per determinare l’ ordine del turno alla fine di ogni giro.</w:t>
      </w:r>
    </w:p>
    <w:p w:rsidR="00621B3B" w:rsidRDefault="00900584">
      <w:pPr>
        <w:pStyle w:val="Paragrafoelenco"/>
        <w:numPr>
          <w:ilvl w:val="0"/>
          <w:numId w:val="4"/>
        </w:numPr>
      </w:pPr>
      <w:r>
        <w:rPr>
          <w:rFonts w:ascii="AR JULIAN" w:eastAsia="AR JULIAN" w:hAnsi="AR JULIAN" w:cs="AR JULIAN"/>
          <w:color w:val="141719"/>
          <w:sz w:val="28"/>
          <w:u w:val="single"/>
        </w:rPr>
        <w:t>LargeHarvest</w:t>
      </w:r>
      <w:r>
        <w:rPr>
          <w:rFonts w:ascii="AR JULIAN" w:eastAsia="AR JULIAN" w:hAnsi="AR JULIAN" w:cs="AR JULIAN"/>
          <w:color w:val="141719"/>
          <w:sz w:val="24"/>
          <w:szCs w:val="24"/>
        </w:rPr>
        <w:t xml:space="preserve"> &amp;</w:t>
      </w:r>
      <w:r>
        <w:rPr>
          <w:rFonts w:ascii="AR JULIAN" w:eastAsia="AR JULIAN" w:hAnsi="AR JULIAN" w:cs="AR JULIAN"/>
          <w:color w:val="141719"/>
          <w:sz w:val="28"/>
        </w:rPr>
        <w:t xml:space="preserve"> </w:t>
      </w:r>
      <w:r>
        <w:rPr>
          <w:rFonts w:ascii="AR JULIAN" w:eastAsia="AR JULIAN" w:hAnsi="AR JULIAN" w:cs="AR JULIAN"/>
          <w:color w:val="141719"/>
          <w:sz w:val="28"/>
          <w:u w:val="single"/>
        </w:rPr>
        <w:t>LargeProduction</w:t>
      </w:r>
      <w:r>
        <w:rPr>
          <w:rFonts w:ascii="AR JULIAN" w:eastAsia="AR JULIAN" w:hAnsi="AR JULIAN" w:cs="AR JULIAN"/>
          <w:color w:val="141719"/>
          <w:sz w:val="24"/>
          <w:szCs w:val="24"/>
        </w:rPr>
        <w:t>: Definiscono i due spazi Azione grandi, e hanno lo stesso comportamento di quelli singoli, solo possono ricevere una lista di familiari.</w:t>
      </w:r>
    </w:p>
    <w:p w:rsidR="00621B3B" w:rsidRDefault="00621B3B">
      <w:pPr>
        <w:rPr>
          <w:rFonts w:ascii="AR JULIAN" w:eastAsia="AR JULIAN" w:hAnsi="AR JULIAN" w:cs="AR JULIAN"/>
          <w:color w:val="141719"/>
          <w:sz w:val="28"/>
          <w:u w:val="single"/>
        </w:rPr>
      </w:pPr>
    </w:p>
    <w:p w:rsidR="00621B3B" w:rsidRDefault="00900584">
      <w:pPr>
        <w:rPr>
          <w:rFonts w:ascii="AR JULIAN" w:eastAsia="AR JULIAN" w:hAnsi="AR JULIAN" w:cs="AR JULIAN"/>
          <w:i/>
          <w:color w:val="141719"/>
          <w:sz w:val="28"/>
          <w:u w:val="single"/>
        </w:rPr>
      </w:pPr>
      <w:r>
        <w:rPr>
          <w:rFonts w:ascii="AR JULIAN" w:eastAsia="AR JULIAN" w:hAnsi="AR JULIAN" w:cs="AR JULIAN"/>
          <w:i/>
          <w:color w:val="141719"/>
          <w:sz w:val="28"/>
          <w:u w:val="single"/>
        </w:rPr>
        <w:t>TUTTI ques</w:t>
      </w:r>
      <w:r>
        <w:rPr>
          <w:rFonts w:ascii="AR JULIAN" w:eastAsia="AR JULIAN" w:hAnsi="AR JULIAN" w:cs="AR JULIAN"/>
          <w:i/>
          <w:color w:val="141719"/>
          <w:sz w:val="28"/>
          <w:u w:val="single"/>
        </w:rPr>
        <w:t>ti spazi azione sono generalizzati nel package API attraverso la enumerazione ActionSpaceType.</w:t>
      </w:r>
    </w:p>
    <w:p w:rsidR="00621B3B" w:rsidRDefault="00621B3B" w:rsidP="00C9191F">
      <w:pPr>
        <w:pStyle w:val="Paragrafoelenco"/>
        <w:pageBreakBefore/>
        <w:rPr>
          <w:rFonts w:ascii="AR JULIAN" w:eastAsia="AR JULIAN" w:hAnsi="AR JULIAN" w:cs="AR JULIAN"/>
          <w:color w:val="141719"/>
          <w:sz w:val="28"/>
        </w:rPr>
      </w:pPr>
    </w:p>
    <w:p w:rsidR="00621B3B" w:rsidRDefault="00900584">
      <w:pPr>
        <w:tabs>
          <w:tab w:val="center" w:pos="5855"/>
        </w:tabs>
        <w:spacing w:after="0" w:line="264" w:lineRule="auto"/>
      </w:pPr>
      <w:r>
        <w:rPr>
          <w:rFonts w:ascii="AR JULIAN" w:eastAsia="AR JULIAN" w:hAnsi="AR JULIAN" w:cs="AR JULIAN"/>
          <w:color w:val="141719"/>
          <w:sz w:val="28"/>
        </w:rPr>
        <w:tab/>
        <w:t xml:space="preserve"> </w:t>
      </w:r>
    </w:p>
    <w:p w:rsidR="00621B3B" w:rsidRDefault="00621B3B">
      <w:pPr>
        <w:spacing w:after="0"/>
        <w:ind w:left="-114" w:right="-185"/>
      </w:pPr>
    </w:p>
    <w:p w:rsidR="00621B3B" w:rsidRDefault="00A939C3">
      <w:pPr>
        <w:spacing w:after="153" w:line="264" w:lineRule="auto"/>
      </w:pPr>
      <w:r>
        <w:rPr>
          <w:rFonts w:ascii="AR JULIAN" w:eastAsia="AR JULIAN" w:hAnsi="AR JULIAN" w:cs="AR JULIAN"/>
          <w:color w:val="141719"/>
          <w:sz w:val="28"/>
        </w:rPr>
        <w:t>Package Board (Attributi</w:t>
      </w:r>
      <w:r w:rsidR="00900584">
        <w:rPr>
          <w:rFonts w:ascii="AR JULIAN" w:eastAsia="AR JULIAN" w:hAnsi="AR JULIAN" w:cs="AR JULIAN"/>
          <w:color w:val="141719"/>
          <w:sz w:val="28"/>
        </w:rPr>
        <w:t xml:space="preserve">) </w:t>
      </w:r>
    </w:p>
    <w:p w:rsidR="00621B3B" w:rsidRDefault="00900584">
      <w:pPr>
        <w:spacing w:after="0"/>
        <w:ind w:left="22"/>
      </w:pPr>
      <w:r>
        <w:rPr>
          <w:rFonts w:ascii="AR JULIAN" w:eastAsia="AR JULIAN" w:hAnsi="AR JULIAN" w:cs="AR JULIAN"/>
          <w:color w:val="141719"/>
          <w:sz w:val="28"/>
        </w:rPr>
        <w:t xml:space="preserve"> </w:t>
      </w:r>
      <w:r>
        <w:rPr>
          <w:rFonts w:ascii="AR JULIAN" w:eastAsia="AR JULIAN" w:hAnsi="AR JULIAN" w:cs="AR JULIAN"/>
          <w:color w:val="141719"/>
          <w:sz w:val="28"/>
        </w:rPr>
        <w:tab/>
        <w:t xml:space="preserve"> </w:t>
      </w:r>
      <w:r>
        <w:rPr>
          <w:noProof/>
        </w:rPr>
        <w:drawing>
          <wp:inline distT="0" distB="0" distL="0" distR="0">
            <wp:extent cx="8049417" cy="6341391"/>
            <wp:effectExtent l="15813" t="3237" r="5496" b="5496"/>
            <wp:docPr id="21"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5400013">
                      <a:off x="0" y="0"/>
                      <a:ext cx="8049417" cy="6341391"/>
                    </a:xfrm>
                    <a:prstGeom prst="rect">
                      <a:avLst/>
                    </a:prstGeom>
                    <a:noFill/>
                    <a:ln>
                      <a:noFill/>
                      <a:prstDash/>
                    </a:ln>
                  </pic:spPr>
                </pic:pic>
              </a:graphicData>
            </a:graphic>
          </wp:inline>
        </w:drawing>
      </w:r>
    </w:p>
    <w:p w:rsidR="00621B3B" w:rsidRDefault="00621B3B">
      <w:pPr>
        <w:spacing w:after="0"/>
        <w:ind w:left="467"/>
      </w:pPr>
    </w:p>
    <w:p w:rsidR="00621B3B" w:rsidRDefault="00A939C3">
      <w:pPr>
        <w:spacing w:after="61" w:line="264" w:lineRule="auto"/>
        <w:ind w:left="17" w:hanging="10"/>
      </w:pPr>
      <w:r>
        <w:rPr>
          <w:rFonts w:ascii="AR JULIAN" w:eastAsia="AR JULIAN" w:hAnsi="AR JULIAN" w:cs="AR JULIAN"/>
          <w:color w:val="141719"/>
          <w:sz w:val="28"/>
        </w:rPr>
        <w:t>Package Board (Metodi</w:t>
      </w:r>
      <w:r w:rsidR="00900584">
        <w:rPr>
          <w:rFonts w:ascii="AR JULIAN" w:eastAsia="AR JULIAN" w:hAnsi="AR JULIAN" w:cs="AR JULIAN"/>
          <w:color w:val="141719"/>
          <w:sz w:val="28"/>
        </w:rPr>
        <w:t xml:space="preserve">) </w:t>
      </w:r>
    </w:p>
    <w:p w:rsidR="00621B3B" w:rsidRDefault="00900584">
      <w:pPr>
        <w:spacing w:after="31"/>
        <w:ind w:left="-357" w:right="-442"/>
      </w:pPr>
      <w:r>
        <w:rPr>
          <w:noProof/>
        </w:rPr>
        <w:drawing>
          <wp:inline distT="0" distB="0" distL="0" distR="0">
            <wp:extent cx="8732254" cy="6958812"/>
            <wp:effectExtent l="10421" t="8629" r="3067" b="3067"/>
            <wp:docPr id="22" name="Picture 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5400013">
                      <a:off x="0" y="0"/>
                      <a:ext cx="8732254" cy="6958812"/>
                    </a:xfrm>
                    <a:prstGeom prst="rect">
                      <a:avLst/>
                    </a:prstGeom>
                    <a:noFill/>
                    <a:ln>
                      <a:noFill/>
                      <a:prstDash/>
                    </a:ln>
                  </pic:spPr>
                </pic:pic>
              </a:graphicData>
            </a:graphic>
          </wp:inline>
        </w:drawing>
      </w:r>
    </w:p>
    <w:p w:rsidR="00621B3B" w:rsidRDefault="00900584">
      <w:pPr>
        <w:spacing w:after="0"/>
        <w:ind w:left="22"/>
      </w:pPr>
      <w:r>
        <w:rPr>
          <w:rFonts w:ascii="AR JULIAN" w:eastAsia="AR JULIAN" w:hAnsi="AR JULIAN" w:cs="AR JULIAN"/>
          <w:sz w:val="28"/>
        </w:rPr>
        <w:lastRenderedPageBreak/>
        <w:t xml:space="preserve"> </w:t>
      </w:r>
    </w:p>
    <w:p w:rsidR="00621B3B" w:rsidRDefault="00900584">
      <w:r>
        <w:rPr>
          <w:rFonts w:ascii="AR JULIAN" w:eastAsia="AR JULIAN" w:hAnsi="AR JULIAN" w:cs="AR JULIAN"/>
          <w:color w:val="FF0000"/>
          <w:sz w:val="28"/>
        </w:rPr>
        <w:t xml:space="preserve">Package Board: </w:t>
      </w:r>
      <w:r>
        <w:rPr>
          <w:rFonts w:ascii="AR JULIAN" w:eastAsia="AR JULIAN" w:hAnsi="AR JULIAN" w:cs="AR JULIAN"/>
          <w:color w:val="auto"/>
          <w:sz w:val="24"/>
          <w:szCs w:val="24"/>
        </w:rPr>
        <w:t xml:space="preserve">Il package </w:t>
      </w:r>
      <w:r>
        <w:rPr>
          <w:rFonts w:ascii="AR JULIAN" w:eastAsia="AR JULIAN" w:hAnsi="AR JULIAN" w:cs="AR JULIAN"/>
          <w:color w:val="auto"/>
          <w:sz w:val="24"/>
          <w:szCs w:val="24"/>
          <w:u w:val="single"/>
        </w:rPr>
        <w:t>Board</w:t>
      </w:r>
      <w:r>
        <w:rPr>
          <w:rFonts w:ascii="AR JULIAN" w:eastAsia="AR JULIAN" w:hAnsi="AR JULIAN" w:cs="AR JULIAN"/>
          <w:color w:val="auto"/>
          <w:sz w:val="24"/>
          <w:szCs w:val="24"/>
        </w:rPr>
        <w:t xml:space="preserve"> è contenuto insieme al package </w:t>
      </w:r>
      <w:r>
        <w:rPr>
          <w:rFonts w:ascii="AR JULIAN" w:eastAsia="AR JULIAN" w:hAnsi="AR JULIAN" w:cs="AR JULIAN"/>
          <w:color w:val="auto"/>
          <w:sz w:val="24"/>
          <w:szCs w:val="24"/>
          <w:u w:val="single"/>
        </w:rPr>
        <w:t>ActionSpace</w:t>
      </w:r>
      <w:r>
        <w:rPr>
          <w:rFonts w:ascii="AR JULIAN" w:eastAsia="AR JULIAN" w:hAnsi="AR JULIAN" w:cs="AR JULIAN"/>
          <w:color w:val="auto"/>
          <w:sz w:val="24"/>
          <w:szCs w:val="24"/>
        </w:rPr>
        <w:t xml:space="preserve">, </w:t>
      </w:r>
      <w:r>
        <w:rPr>
          <w:rFonts w:ascii="AR JULIAN" w:eastAsia="AR JULIAN" w:hAnsi="AR JULIAN" w:cs="AR JULIAN"/>
          <w:color w:val="auto"/>
          <w:sz w:val="24"/>
          <w:szCs w:val="24"/>
          <w:u w:val="single"/>
        </w:rPr>
        <w:t>Effects</w:t>
      </w:r>
      <w:r>
        <w:rPr>
          <w:rFonts w:ascii="AR JULIAN" w:eastAsia="AR JULIAN" w:hAnsi="AR JULIAN" w:cs="AR JULIAN"/>
          <w:color w:val="auto"/>
          <w:sz w:val="24"/>
          <w:szCs w:val="24"/>
        </w:rPr>
        <w:t xml:space="preserve"> e </w:t>
      </w:r>
      <w:r>
        <w:rPr>
          <w:rFonts w:ascii="AR JULIAN" w:eastAsia="AR JULIAN" w:hAnsi="AR JULIAN" w:cs="AR JULIAN"/>
          <w:color w:val="auto"/>
          <w:sz w:val="24"/>
          <w:szCs w:val="24"/>
          <w:u w:val="single"/>
        </w:rPr>
        <w:t>Field</w:t>
      </w:r>
      <w:r>
        <w:rPr>
          <w:rFonts w:ascii="AR JULIAN" w:eastAsia="AR JULIAN" w:hAnsi="AR JULIAN" w:cs="AR JULIAN"/>
          <w:color w:val="auto"/>
          <w:sz w:val="24"/>
          <w:szCs w:val="24"/>
        </w:rPr>
        <w:t xml:space="preserve"> </w:t>
      </w:r>
      <w:r>
        <w:rPr>
          <w:rFonts w:ascii="AR JULIAN" w:eastAsia="AR JULIAN" w:hAnsi="AR JULIAN" w:cs="AR JULIAN"/>
          <w:color w:val="auto"/>
          <w:sz w:val="24"/>
          <w:szCs w:val="24"/>
        </w:rPr>
        <w:t xml:space="preserve">nel Package </w:t>
      </w:r>
      <w:r>
        <w:rPr>
          <w:rFonts w:ascii="AR JULIAN" w:eastAsia="AR JULIAN" w:hAnsi="AR JULIAN" w:cs="AR JULIAN"/>
          <w:color w:val="auto"/>
          <w:sz w:val="24"/>
          <w:szCs w:val="24"/>
          <w:u w:val="single"/>
        </w:rPr>
        <w:t>Model</w:t>
      </w:r>
      <w:r>
        <w:rPr>
          <w:rFonts w:ascii="AR JULIAN" w:eastAsia="AR JULIAN" w:hAnsi="AR JULIAN" w:cs="AR JULIAN"/>
          <w:color w:val="auto"/>
          <w:sz w:val="24"/>
          <w:szCs w:val="24"/>
        </w:rPr>
        <w:t>, che specifica il modello formale del gioco e tutti i suoi componenti, e rappresenta il tabellone di gioco.</w:t>
      </w:r>
    </w:p>
    <w:p w:rsidR="00621B3B" w:rsidRDefault="00900584">
      <w:pPr>
        <w:pStyle w:val="Paragrafoelenco"/>
        <w:numPr>
          <w:ilvl w:val="0"/>
          <w:numId w:val="4"/>
        </w:numPr>
      </w:pPr>
      <w:r>
        <w:rPr>
          <w:rFonts w:ascii="AR JULIAN" w:eastAsia="AR JULIAN" w:hAnsi="AR JULIAN" w:cs="AR JULIAN"/>
          <w:color w:val="auto"/>
          <w:sz w:val="28"/>
          <w:szCs w:val="28"/>
          <w:u w:val="single"/>
        </w:rPr>
        <w:t>Board</w:t>
      </w:r>
      <w:r>
        <w:rPr>
          <w:rFonts w:ascii="AR JULIAN" w:eastAsia="AR JULIAN" w:hAnsi="AR JULIAN" w:cs="AR JULIAN"/>
          <w:color w:val="auto"/>
          <w:sz w:val="24"/>
          <w:szCs w:val="24"/>
        </w:rPr>
        <w:t xml:space="preserve">: Classe che raccoglie istanze delle altre classi presenti nel package Model, come </w:t>
      </w:r>
      <w:r>
        <w:rPr>
          <w:rFonts w:ascii="AR JULIAN" w:eastAsia="AR JULIAN" w:hAnsi="AR JULIAN" w:cs="AR JULIAN"/>
          <w:color w:val="auto"/>
          <w:sz w:val="24"/>
          <w:szCs w:val="24"/>
          <w:u w:val="single"/>
        </w:rPr>
        <w:t>Tower</w:t>
      </w:r>
      <w:r>
        <w:rPr>
          <w:rFonts w:ascii="AR JULIAN" w:eastAsia="AR JULIAN" w:hAnsi="AR JULIAN" w:cs="AR JULIAN"/>
          <w:color w:val="auto"/>
          <w:sz w:val="24"/>
          <w:szCs w:val="24"/>
        </w:rPr>
        <w:t xml:space="preserve">, </w:t>
      </w:r>
      <w:r>
        <w:rPr>
          <w:rFonts w:ascii="AR JULIAN" w:eastAsia="AR JULIAN" w:hAnsi="AR JULIAN" w:cs="AR JULIAN"/>
          <w:color w:val="auto"/>
          <w:sz w:val="24"/>
          <w:szCs w:val="24"/>
          <w:u w:val="single"/>
        </w:rPr>
        <w:t>DevelopmentCard</w:t>
      </w:r>
      <w:r>
        <w:rPr>
          <w:rFonts w:ascii="AR JULIAN" w:eastAsia="AR JULIAN" w:hAnsi="AR JULIAN" w:cs="AR JULIAN"/>
          <w:color w:val="auto"/>
          <w:sz w:val="24"/>
          <w:szCs w:val="24"/>
        </w:rPr>
        <w:t xml:space="preserve"> e </w:t>
      </w:r>
      <w:r>
        <w:rPr>
          <w:rFonts w:ascii="AR JULIAN" w:eastAsia="AR JULIAN" w:hAnsi="AR JULIAN" w:cs="AR JULIAN"/>
          <w:color w:val="auto"/>
          <w:sz w:val="24"/>
          <w:szCs w:val="24"/>
          <w:u w:val="single"/>
        </w:rPr>
        <w:t>PersonalBoard</w:t>
      </w:r>
      <w:r>
        <w:rPr>
          <w:rFonts w:ascii="AR JULIAN" w:eastAsia="AR JULIAN" w:hAnsi="AR JULIAN" w:cs="AR JULIAN"/>
          <w:color w:val="auto"/>
          <w:sz w:val="24"/>
          <w:szCs w:val="24"/>
        </w:rPr>
        <w:t>. Fo</w:t>
      </w:r>
      <w:r>
        <w:rPr>
          <w:rFonts w:ascii="AR JULIAN" w:eastAsia="AR JULIAN" w:hAnsi="AR JULIAN" w:cs="AR JULIAN"/>
          <w:color w:val="auto"/>
          <w:sz w:val="24"/>
          <w:szCs w:val="24"/>
        </w:rPr>
        <w:t>rnisce i metodi di inizializzazione del tabellone, come il settaggio delle 16 carte iniziali o degli spazi azione.</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ConnectionDB</w:t>
      </w:r>
      <w:r>
        <w:rPr>
          <w:rFonts w:ascii="AR JULIAN" w:eastAsia="AR JULIAN" w:hAnsi="AR JULIAN" w:cs="AR JULIAN"/>
          <w:color w:val="auto"/>
          <w:sz w:val="24"/>
          <w:szCs w:val="24"/>
        </w:rPr>
        <w:t>: Classe che si interfaccia con il database delle carte e delle carte scomunica. Tutte le carte sono codificate da una stringa c</w:t>
      </w:r>
      <w:r>
        <w:rPr>
          <w:rFonts w:ascii="AR JULIAN" w:eastAsia="AR JULIAN" w:hAnsi="AR JULIAN" w:cs="AR JULIAN"/>
          <w:color w:val="auto"/>
          <w:sz w:val="24"/>
          <w:szCs w:val="24"/>
        </w:rPr>
        <w:t>he ne determina l’ effetto di attivazione, il costo e l’ effetto permanente.</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DevelopmentCard &amp; DevelopmentCardDeck</w:t>
      </w:r>
      <w:r>
        <w:rPr>
          <w:rFonts w:ascii="AR JULIAN" w:eastAsia="AR JULIAN" w:hAnsi="AR JULIAN" w:cs="AR JULIAN"/>
          <w:color w:val="auto"/>
          <w:sz w:val="24"/>
          <w:szCs w:val="24"/>
        </w:rPr>
        <w:t>: Classi che rispettivamente modellano le carte sviluppo e si occupano della gestione del mazzo, pescando casualmente le 16 carte dalla list</w:t>
      </w:r>
      <w:r>
        <w:rPr>
          <w:rFonts w:ascii="AR JULIAN" w:eastAsia="AR JULIAN" w:hAnsi="AR JULIAN" w:cs="AR JULIAN"/>
          <w:color w:val="auto"/>
          <w:sz w:val="24"/>
          <w:szCs w:val="24"/>
        </w:rPr>
        <w:t>a fornitagli dal DB e inserendole nel tabellone.</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Excommunication</w:t>
      </w:r>
      <w:r>
        <w:rPr>
          <w:rFonts w:ascii="AR JULIAN" w:eastAsia="AR JULIAN" w:hAnsi="AR JULIAN" w:cs="AR JULIAN"/>
          <w:color w:val="auto"/>
          <w:sz w:val="24"/>
          <w:szCs w:val="24"/>
        </w:rPr>
        <w:t>: Classe che modella le carte scomunica, anche questa utilizza la classe ConnectionDB e pesca casualmente tre tessere (una per periodo) e fornisce i metodi per attivare gli effetti delle cart</w:t>
      </w:r>
      <w:r>
        <w:rPr>
          <w:rFonts w:ascii="AR JULIAN" w:eastAsia="AR JULIAN" w:hAnsi="AR JULIAN" w:cs="AR JULIAN"/>
          <w:color w:val="auto"/>
          <w:sz w:val="24"/>
          <w:szCs w:val="24"/>
        </w:rPr>
        <w:t>e qualora necessario.</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FamilyMember</w:t>
      </w:r>
      <w:r>
        <w:rPr>
          <w:rFonts w:ascii="AR JULIAN" w:eastAsia="AR JULIAN" w:hAnsi="AR JULIAN" w:cs="AR JULIAN"/>
          <w:color w:val="auto"/>
          <w:sz w:val="24"/>
          <w:szCs w:val="24"/>
        </w:rPr>
        <w:t xml:space="preserve">: Modella il singolo familiare e caratterizzato dall’ enumerazione FamilyMemberType nel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PersonalBoard</w:t>
      </w:r>
      <w:r>
        <w:rPr>
          <w:rFonts w:ascii="AR JULIAN" w:eastAsia="AR JULIAN" w:hAnsi="AR JULIAN" w:cs="AR JULIAN"/>
          <w:color w:val="auto"/>
          <w:sz w:val="24"/>
          <w:szCs w:val="24"/>
        </w:rPr>
        <w:t xml:space="preserve">: Caratterizza le risorse del singolo giocatore, ad esempio quantità di legna, lista delle carte, </w:t>
      </w:r>
      <w:r>
        <w:rPr>
          <w:rFonts w:ascii="AR JULIAN" w:eastAsia="AR JULIAN" w:hAnsi="AR JULIAN" w:cs="AR JULIAN"/>
          <w:color w:val="auto"/>
          <w:sz w:val="24"/>
          <w:szCs w:val="24"/>
        </w:rPr>
        <w:t>famliari disponibili. Sarà questa classe a comunicare, attraverso la classe board e game, con il Client, e saranno i suoi attributi a essere modificati durante la partita.</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r>
        <w:rPr>
          <w:rFonts w:ascii="AR JULIAN" w:eastAsia="AR JULIAN" w:hAnsi="AR JULIAN" w:cs="AR JULIAN"/>
          <w:color w:val="auto"/>
          <w:sz w:val="28"/>
          <w:szCs w:val="28"/>
          <w:u w:val="single"/>
        </w:rPr>
        <w:t>Tower</w:t>
      </w:r>
      <w:r>
        <w:rPr>
          <w:rFonts w:ascii="AR JULIAN" w:eastAsia="AR JULIAN" w:hAnsi="AR JULIAN" w:cs="AR JULIAN"/>
          <w:color w:val="auto"/>
          <w:sz w:val="24"/>
          <w:szCs w:val="24"/>
        </w:rPr>
        <w:t xml:space="preserve">: Caratterizzata da un tipo (CardType del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 e da una lista di cart</w:t>
      </w:r>
      <w:r>
        <w:rPr>
          <w:rFonts w:ascii="AR JULIAN" w:eastAsia="AR JULIAN" w:hAnsi="AR JULIAN" w:cs="AR JULIAN"/>
          <w:color w:val="auto"/>
          <w:sz w:val="24"/>
          <w:szCs w:val="24"/>
        </w:rPr>
        <w:t xml:space="preserve">e la torre ha metodi che permettono di settare e pescare le carte. Ha inoltre un array di FloorActionSpaces che rappresenta i suoi quattro piani. </w:t>
      </w:r>
    </w:p>
    <w:p w:rsidR="00621B3B" w:rsidRDefault="00900584">
      <w:pPr>
        <w:pageBreakBefore/>
        <w:rPr>
          <w:rFonts w:ascii="AR JULIAN" w:eastAsia="AR JULIAN" w:hAnsi="AR JULIAN" w:cs="AR JULIAN"/>
          <w:sz w:val="28"/>
        </w:rPr>
      </w:pPr>
      <w:r>
        <w:rPr>
          <w:rFonts w:ascii="AR JULIAN" w:eastAsia="AR JULIAN" w:hAnsi="AR JULIAN" w:cs="AR JULIAN"/>
          <w:sz w:val="28"/>
        </w:rPr>
        <w:lastRenderedPageBreak/>
        <w:t xml:space="preserve"> Package Effects:  </w:t>
      </w:r>
      <w:r>
        <w:rPr>
          <w:rFonts w:ascii="AR JULIAN" w:eastAsia="AR JULIAN" w:hAnsi="AR JULIAN" w:cs="AR JULIAN"/>
          <w:sz w:val="28"/>
        </w:rPr>
        <w:tab/>
        <w:t xml:space="preserve"> </w:t>
      </w:r>
    </w:p>
    <w:p w:rsidR="00621B3B" w:rsidRDefault="00900584">
      <w:pPr>
        <w:spacing w:after="0"/>
        <w:ind w:left="-442" w:right="-901"/>
      </w:pPr>
      <w:r>
        <w:rPr>
          <w:noProof/>
        </w:rPr>
        <w:drawing>
          <wp:inline distT="0" distB="0" distL="0" distR="0">
            <wp:extent cx="8650608" cy="7185026"/>
            <wp:effectExtent l="8891" t="10159" r="6983" b="6983"/>
            <wp:docPr id="23"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rot="5400013">
                      <a:off x="0" y="0"/>
                      <a:ext cx="8650608" cy="7185026"/>
                    </a:xfrm>
                    <a:prstGeom prst="rect">
                      <a:avLst/>
                    </a:prstGeom>
                    <a:noFill/>
                    <a:ln>
                      <a:noFill/>
                      <a:prstDash/>
                    </a:ln>
                  </pic:spPr>
                </pic:pic>
              </a:graphicData>
            </a:graphic>
          </wp:inline>
        </w:drawing>
      </w:r>
    </w:p>
    <w:p w:rsidR="00621B3B" w:rsidRDefault="00621B3B">
      <w:pPr>
        <w:pageBreakBefore/>
        <w:spacing w:after="0"/>
      </w:pPr>
    </w:p>
    <w:p w:rsidR="00621B3B" w:rsidRDefault="00900584">
      <w:pPr>
        <w:spacing w:after="0"/>
      </w:pPr>
      <w:r>
        <w:rPr>
          <w:rFonts w:ascii="AR JULIAN" w:eastAsia="AR JULIAN" w:hAnsi="AR JULIAN" w:cs="AR JULIAN"/>
          <w:color w:val="FF0000"/>
          <w:sz w:val="28"/>
        </w:rPr>
        <w:t xml:space="preserve">Package Effects: </w:t>
      </w:r>
      <w:r>
        <w:rPr>
          <w:rFonts w:ascii="AR JULIAN" w:eastAsia="AR JULIAN" w:hAnsi="AR JULIAN" w:cs="AR JULIAN"/>
          <w:color w:val="auto"/>
          <w:sz w:val="24"/>
          <w:szCs w:val="24"/>
        </w:rPr>
        <w:t xml:space="preserve">Contiene tutti i possibili effetti delle carte sviluppo e </w:t>
      </w:r>
      <w:r>
        <w:rPr>
          <w:rFonts w:ascii="AR JULIAN" w:eastAsia="AR JULIAN" w:hAnsi="AR JULIAN" w:cs="AR JULIAN"/>
          <w:color w:val="auto"/>
          <w:sz w:val="24"/>
          <w:szCs w:val="24"/>
        </w:rPr>
        <w:t xml:space="preserve">scomunica, in due differenti Packages. Tutti gli effetti implementano l’ interfaccia </w:t>
      </w:r>
      <w:r>
        <w:rPr>
          <w:rFonts w:ascii="AR JULIAN" w:eastAsia="AR JULIAN" w:hAnsi="AR JULIAN" w:cs="AR JULIAN"/>
          <w:color w:val="auto"/>
          <w:sz w:val="24"/>
          <w:szCs w:val="24"/>
          <w:u w:val="single"/>
        </w:rPr>
        <w:t>Effect,</w:t>
      </w:r>
      <w:r>
        <w:rPr>
          <w:rFonts w:ascii="AR JULIAN" w:eastAsia="AR JULIAN" w:hAnsi="AR JULIAN" w:cs="AR JULIAN"/>
          <w:color w:val="auto"/>
          <w:sz w:val="24"/>
          <w:szCs w:val="24"/>
        </w:rPr>
        <w:t xml:space="preserve"> che fornisce il metodo Active(AbstractPlayer abstracPlayer) comune prendendo come parametro il giocatore che li attiva.</w:t>
      </w:r>
    </w:p>
    <w:p w:rsidR="00621B3B" w:rsidRDefault="00621B3B">
      <w:pPr>
        <w:spacing w:after="0"/>
        <w:rPr>
          <w:rFonts w:ascii="AR JULIAN" w:eastAsia="AR JULIAN" w:hAnsi="AR JULIAN" w:cs="AR JULIAN"/>
          <w:color w:val="FF0000"/>
          <w:sz w:val="28"/>
        </w:rPr>
      </w:pPr>
    </w:p>
    <w:p w:rsidR="00621B3B" w:rsidRDefault="00900584">
      <w:pPr>
        <w:pStyle w:val="Paragrafoelenco"/>
        <w:numPr>
          <w:ilvl w:val="0"/>
          <w:numId w:val="4"/>
        </w:numPr>
        <w:spacing w:after="0"/>
      </w:pPr>
      <w:r>
        <w:rPr>
          <w:rFonts w:ascii="AR JULIAN" w:eastAsia="AR JULIAN" w:hAnsi="AR JULIAN" w:cs="AR JULIAN"/>
          <w:color w:val="FF0000"/>
          <w:sz w:val="28"/>
          <w:u w:val="single"/>
        </w:rPr>
        <w:t>DevelopmentEffects</w:t>
      </w:r>
      <w:r>
        <w:rPr>
          <w:rFonts w:ascii="AR JULIAN" w:eastAsia="AR JULIAN" w:hAnsi="AR JULIAN" w:cs="AR JULIAN"/>
          <w:color w:val="auto"/>
          <w:sz w:val="28"/>
        </w:rPr>
        <w:t xml:space="preserve">: </w:t>
      </w:r>
      <w:r>
        <w:rPr>
          <w:rFonts w:ascii="AR JULIAN" w:eastAsia="AR JULIAN" w:hAnsi="AR JULIAN" w:cs="AR JULIAN"/>
          <w:color w:val="auto"/>
          <w:sz w:val="24"/>
          <w:szCs w:val="24"/>
        </w:rPr>
        <w:t>Questi effetti vengono</w:t>
      </w:r>
      <w:r>
        <w:rPr>
          <w:rFonts w:ascii="AR JULIAN" w:eastAsia="AR JULIAN" w:hAnsi="AR JULIAN" w:cs="AR JULIAN"/>
          <w:color w:val="auto"/>
          <w:sz w:val="24"/>
          <w:szCs w:val="24"/>
        </w:rPr>
        <w:t xml:space="preserve"> creati dalla classe </w:t>
      </w:r>
      <w:r>
        <w:rPr>
          <w:rFonts w:ascii="AR JULIAN" w:eastAsia="AR JULIAN" w:hAnsi="AR JULIAN" w:cs="AR JULIAN"/>
          <w:color w:val="auto"/>
          <w:sz w:val="24"/>
          <w:szCs w:val="24"/>
          <w:u w:val="single"/>
        </w:rPr>
        <w:t>EffectsCreator</w:t>
      </w:r>
      <w:r>
        <w:rPr>
          <w:rFonts w:ascii="AR JULIAN" w:eastAsia="AR JULIAN" w:hAnsi="AR JULIAN" w:cs="AR JULIAN"/>
          <w:color w:val="auto"/>
          <w:sz w:val="24"/>
          <w:szCs w:val="24"/>
        </w:rPr>
        <w:t xml:space="preserve"> e dal suo metodo statico createEffect, in base al codice stringa che gli si passa.</w:t>
      </w:r>
    </w:p>
    <w:p w:rsidR="00621B3B" w:rsidRDefault="00621B3B">
      <w:pPr>
        <w:pStyle w:val="Paragrafoelenco"/>
        <w:spacing w:after="0"/>
        <w:rPr>
          <w:rFonts w:ascii="AR JULIAN" w:eastAsia="AR JULIAN" w:hAnsi="AR JULIAN" w:cs="AR JULIAN"/>
          <w:color w:val="auto"/>
          <w:sz w:val="28"/>
        </w:rPr>
      </w:pPr>
    </w:p>
    <w:p w:rsidR="00621B3B" w:rsidRDefault="00900584">
      <w:pPr>
        <w:pStyle w:val="Paragrafoelenco"/>
        <w:numPr>
          <w:ilvl w:val="0"/>
          <w:numId w:val="4"/>
        </w:numPr>
        <w:spacing w:after="0"/>
      </w:pPr>
      <w:r>
        <w:rPr>
          <w:rFonts w:ascii="AR JULIAN" w:eastAsia="AR JULIAN" w:hAnsi="AR JULIAN" w:cs="AR JULIAN"/>
          <w:color w:val="auto"/>
          <w:sz w:val="28"/>
          <w:u w:val="single"/>
        </w:rPr>
        <w:t>ActionEffect</w:t>
      </w:r>
      <w:r>
        <w:rPr>
          <w:rFonts w:ascii="AR JULIAN" w:eastAsia="AR JULIAN" w:hAnsi="AR JULIAN" w:cs="AR JULIAN"/>
          <w:color w:val="auto"/>
          <w:sz w:val="28"/>
        </w:rPr>
        <w:t xml:space="preserve">: </w:t>
      </w:r>
      <w:r>
        <w:rPr>
          <w:rFonts w:ascii="AR JULIAN" w:eastAsia="AR JULIAN" w:hAnsi="AR JULIAN" w:cs="AR JULIAN"/>
          <w:color w:val="auto"/>
          <w:sz w:val="24"/>
          <w:szCs w:val="24"/>
        </w:rPr>
        <w:t>Effetto senza familiare caratterizzato solo da codice dello spazio azione e valore dell’ azione.</w:t>
      </w:r>
    </w:p>
    <w:p w:rsidR="00621B3B" w:rsidRDefault="00900584">
      <w:pPr>
        <w:pStyle w:val="Paragrafoelenco"/>
        <w:numPr>
          <w:ilvl w:val="0"/>
          <w:numId w:val="4"/>
        </w:numPr>
        <w:spacing w:after="0"/>
      </w:pPr>
      <w:r>
        <w:rPr>
          <w:rFonts w:ascii="AR JULIAN" w:eastAsia="AR JULIAN" w:hAnsi="AR JULIAN" w:cs="AR JULIAN"/>
          <w:color w:val="auto"/>
          <w:sz w:val="28"/>
          <w:u w:val="single"/>
        </w:rPr>
        <w:t>ActionValueModifyEffect</w:t>
      </w:r>
      <w:r>
        <w:rPr>
          <w:rFonts w:ascii="AR JULIAN" w:eastAsia="AR JULIAN" w:hAnsi="AR JULIAN" w:cs="AR JULIAN"/>
          <w:color w:val="auto"/>
          <w:sz w:val="28"/>
        </w:rPr>
        <w:t xml:space="preserve">: </w:t>
      </w:r>
      <w:r>
        <w:rPr>
          <w:rFonts w:ascii="AR JULIAN" w:eastAsia="AR JULIAN" w:hAnsi="AR JULIAN" w:cs="AR JULIAN"/>
          <w:color w:val="auto"/>
          <w:sz w:val="24"/>
          <w:szCs w:val="24"/>
        </w:rPr>
        <w:t xml:space="preserve">Effetto che permette di modificare il valore di </w:t>
      </w:r>
    </w:p>
    <w:p w:rsidR="00621B3B" w:rsidRDefault="00900584">
      <w:pPr>
        <w:pStyle w:val="Paragrafoelenco"/>
        <w:spacing w:after="0"/>
      </w:pPr>
      <w:r>
        <w:rPr>
          <w:rFonts w:ascii="AR JULIAN" w:eastAsia="AR JULIAN" w:hAnsi="AR JULIAN" w:cs="AR JULIAN"/>
          <w:color w:val="auto"/>
          <w:sz w:val="24"/>
          <w:szCs w:val="24"/>
        </w:rPr>
        <w:t>un’ azione in maniera permanente.</w:t>
      </w:r>
    </w:p>
    <w:p w:rsidR="00621B3B" w:rsidRDefault="00900584">
      <w:pPr>
        <w:pStyle w:val="Paragrafoelenco"/>
        <w:numPr>
          <w:ilvl w:val="0"/>
          <w:numId w:val="4"/>
        </w:numPr>
        <w:spacing w:after="0"/>
      </w:pPr>
      <w:r>
        <w:rPr>
          <w:rFonts w:ascii="AR JULIAN" w:eastAsia="AR JULIAN" w:hAnsi="AR JULIAN" w:cs="AR JULIAN"/>
          <w:color w:val="auto"/>
          <w:sz w:val="28"/>
          <w:u w:val="single"/>
        </w:rPr>
        <w:t>AreaActivationEffect:</w:t>
      </w:r>
      <w:r>
        <w:rPr>
          <w:rFonts w:ascii="AR JULIAN" w:eastAsia="AR JULIAN" w:hAnsi="AR JULIAN" w:cs="AR JULIAN"/>
          <w:color w:val="auto"/>
          <w:sz w:val="24"/>
          <w:szCs w:val="24"/>
        </w:rPr>
        <w:t xml:space="preserve"> Effetto che specifica l’ attivazione di una delle due aree raccolta o produzione.</w:t>
      </w:r>
    </w:p>
    <w:p w:rsidR="00621B3B" w:rsidRDefault="00900584">
      <w:pPr>
        <w:pStyle w:val="Paragrafoelenco"/>
        <w:numPr>
          <w:ilvl w:val="0"/>
          <w:numId w:val="4"/>
        </w:numPr>
        <w:spacing w:after="0"/>
      </w:pPr>
      <w:r>
        <w:rPr>
          <w:rFonts w:ascii="AR JULIAN" w:eastAsia="AR JULIAN" w:hAnsi="AR JULIAN" w:cs="AR JULIAN"/>
          <w:color w:val="auto"/>
          <w:sz w:val="28"/>
          <w:u w:val="single"/>
        </w:rPr>
        <w:t>ConvertionEffect</w:t>
      </w:r>
      <w:r>
        <w:rPr>
          <w:rFonts w:ascii="AR JULIAN" w:eastAsia="AR JULIAN" w:hAnsi="AR JULIAN" w:cs="AR JULIAN"/>
          <w:color w:val="auto"/>
          <w:sz w:val="24"/>
          <w:szCs w:val="24"/>
        </w:rPr>
        <w:t>: Prende una lista di risorse da aumentare e una da d</w:t>
      </w:r>
      <w:r>
        <w:rPr>
          <w:rFonts w:ascii="AR JULIAN" w:eastAsia="AR JULIAN" w:hAnsi="AR JULIAN" w:cs="AR JULIAN"/>
          <w:color w:val="auto"/>
          <w:sz w:val="24"/>
          <w:szCs w:val="24"/>
        </w:rPr>
        <w:t>ecrementare e attiva il metodo doActive sul giocatore e quindi sulla sua plancia.</w:t>
      </w:r>
      <w:r>
        <w:t xml:space="preserve"> </w:t>
      </w:r>
    </w:p>
    <w:p w:rsidR="00621B3B" w:rsidRDefault="00900584">
      <w:pPr>
        <w:pStyle w:val="Paragrafoelenco"/>
        <w:numPr>
          <w:ilvl w:val="0"/>
          <w:numId w:val="4"/>
        </w:numPr>
        <w:spacing w:after="0"/>
      </w:pPr>
      <w:r>
        <w:rPr>
          <w:rFonts w:ascii="AR JULIAN" w:eastAsia="AR JULIAN" w:hAnsi="AR JULIAN" w:cs="AR JULIAN"/>
          <w:color w:val="auto"/>
          <w:sz w:val="28"/>
          <w:u w:val="single"/>
        </w:rPr>
        <w:t>FixedIncrementEffect &amp; VariableIncrementEffect:</w:t>
      </w:r>
      <w:r>
        <w:rPr>
          <w:rFonts w:ascii="AR JULIAN" w:eastAsia="AR JULIAN" w:hAnsi="AR JULIAN" w:cs="AR JULIAN"/>
          <w:color w:val="auto"/>
          <w:sz w:val="28"/>
        </w:rPr>
        <w:t xml:space="preserve"> </w:t>
      </w:r>
      <w:r>
        <w:rPr>
          <w:rFonts w:ascii="AR JULIAN" w:eastAsia="AR JULIAN" w:hAnsi="AR JULIAN" w:cs="AR JULIAN"/>
          <w:color w:val="auto"/>
          <w:sz w:val="24"/>
          <w:szCs w:val="24"/>
        </w:rPr>
        <w:t>Incremento fisso e variabile di una risorsa</w:t>
      </w:r>
    </w:p>
    <w:p w:rsidR="00621B3B" w:rsidRDefault="00621B3B">
      <w:pPr>
        <w:spacing w:after="0"/>
      </w:pPr>
    </w:p>
    <w:p w:rsidR="00621B3B" w:rsidRDefault="00621B3B">
      <w:pPr>
        <w:pStyle w:val="Paragrafoelenco"/>
        <w:spacing w:after="0"/>
      </w:pPr>
    </w:p>
    <w:p w:rsidR="00621B3B" w:rsidRDefault="00900584">
      <w:pPr>
        <w:pStyle w:val="Paragrafoelenco"/>
        <w:numPr>
          <w:ilvl w:val="0"/>
          <w:numId w:val="4"/>
        </w:numPr>
        <w:spacing w:after="0"/>
      </w:pPr>
      <w:r>
        <w:rPr>
          <w:rFonts w:ascii="AR JULIAN" w:eastAsia="AR JULIAN" w:hAnsi="AR JULIAN" w:cs="AR JULIAN"/>
          <w:color w:val="FF0000"/>
          <w:sz w:val="28"/>
          <w:u w:val="single"/>
        </w:rPr>
        <w:t xml:space="preserve">Excommunicating_Effects: </w:t>
      </w:r>
      <w:r>
        <w:t xml:space="preserve"> </w:t>
      </w:r>
      <w:r>
        <w:rPr>
          <w:rFonts w:ascii="AR JULIAN" w:eastAsia="AR JULIAN" w:hAnsi="AR JULIAN" w:cs="AR JULIAN"/>
          <w:color w:val="auto"/>
          <w:sz w:val="24"/>
          <w:szCs w:val="24"/>
        </w:rPr>
        <w:t xml:space="preserve">Contiene tutti gli effetti scomunica e ha una classe </w:t>
      </w:r>
      <w:r>
        <w:rPr>
          <w:rFonts w:ascii="AR JULIAN" w:eastAsia="AR JULIAN" w:hAnsi="AR JULIAN" w:cs="AR JULIAN"/>
          <w:color w:val="auto"/>
          <w:sz w:val="24"/>
          <w:szCs w:val="24"/>
          <w:u w:val="single"/>
        </w:rPr>
        <w:t>ExcommunicatingEffectCreator</w:t>
      </w:r>
      <w:r>
        <w:rPr>
          <w:rFonts w:ascii="AR JULIAN" w:eastAsia="AR JULIAN" w:hAnsi="AR JULIAN" w:cs="AR JULIAN"/>
          <w:color w:val="auto"/>
          <w:sz w:val="24"/>
          <w:szCs w:val="24"/>
        </w:rPr>
        <w:t xml:space="preserve"> che funziona in maniera similare a </w:t>
      </w:r>
      <w:r>
        <w:rPr>
          <w:rFonts w:ascii="AR JULIAN" w:eastAsia="AR JULIAN" w:hAnsi="AR JULIAN" w:cs="AR JULIAN"/>
          <w:color w:val="auto"/>
          <w:sz w:val="24"/>
          <w:szCs w:val="24"/>
          <w:u w:val="single"/>
        </w:rPr>
        <w:t>EffectsCreator</w:t>
      </w:r>
      <w:r>
        <w:rPr>
          <w:rFonts w:ascii="AR JULIAN" w:eastAsia="AR JULIAN" w:hAnsi="AR JULIAN" w:cs="AR JULIAN"/>
          <w:color w:val="auto"/>
          <w:sz w:val="24"/>
          <w:szCs w:val="24"/>
        </w:rPr>
        <w:t>.</w:t>
      </w:r>
    </w:p>
    <w:p w:rsidR="00621B3B" w:rsidRDefault="00621B3B">
      <w:pPr>
        <w:spacing w:after="0"/>
      </w:pPr>
    </w:p>
    <w:p w:rsidR="00621B3B" w:rsidRDefault="00621B3B">
      <w:pPr>
        <w:spacing w:after="0"/>
      </w:pPr>
    </w:p>
    <w:p w:rsidR="00621B3B" w:rsidRDefault="00900584">
      <w:pPr>
        <w:pStyle w:val="Paragrafoelenco"/>
        <w:numPr>
          <w:ilvl w:val="0"/>
          <w:numId w:val="4"/>
        </w:numPr>
        <w:spacing w:after="0"/>
      </w:pPr>
      <w:r>
        <w:rPr>
          <w:rFonts w:ascii="AR JULIAN" w:eastAsia="AR JULIAN" w:hAnsi="AR JULIAN" w:cs="AR JULIAN"/>
          <w:color w:val="auto"/>
          <w:sz w:val="28"/>
          <w:u w:val="single"/>
        </w:rPr>
        <w:t>FamilyMemberValueDecrementEffect</w:t>
      </w:r>
      <w:r>
        <w:rPr>
          <w:rFonts w:ascii="AR JULIAN" w:eastAsia="AR JULIAN" w:hAnsi="AR JULIAN" w:cs="AR JULIAN"/>
          <w:color w:val="auto"/>
          <w:sz w:val="24"/>
          <w:szCs w:val="24"/>
        </w:rPr>
        <w:t>: Classe specifica per l’ effetto che toglie 1 al valore di ogni familiare (tranne il neutro)</w:t>
      </w:r>
      <w:r>
        <w:t xml:space="preserve"> .</w:t>
      </w:r>
    </w:p>
    <w:p w:rsidR="00621B3B" w:rsidRDefault="00900584">
      <w:pPr>
        <w:pStyle w:val="Paragrafoelenco"/>
        <w:numPr>
          <w:ilvl w:val="0"/>
          <w:numId w:val="4"/>
        </w:numPr>
        <w:spacing w:after="0"/>
      </w:pPr>
      <w:r>
        <w:rPr>
          <w:rFonts w:ascii="AR JULIAN" w:eastAsia="AR JULIAN" w:hAnsi="AR JULIAN" w:cs="AR JULIAN"/>
          <w:color w:val="auto"/>
          <w:sz w:val="28"/>
          <w:u w:val="single"/>
        </w:rPr>
        <w:t>ForEachGainDecrementEffect:</w:t>
      </w:r>
      <w:r>
        <w:rPr>
          <w:rFonts w:ascii="AR JULIAN" w:eastAsia="AR JULIAN" w:hAnsi="AR JULIAN" w:cs="AR JULIAN"/>
          <w:color w:val="auto"/>
          <w:sz w:val="24"/>
          <w:szCs w:val="24"/>
        </w:rPr>
        <w:t xml:space="preserve"> Effetto che </w:t>
      </w:r>
      <w:r>
        <w:rPr>
          <w:rFonts w:ascii="AR JULIAN" w:eastAsia="AR JULIAN" w:hAnsi="AR JULIAN" w:cs="AR JULIAN"/>
          <w:color w:val="auto"/>
          <w:sz w:val="24"/>
          <w:szCs w:val="24"/>
        </w:rPr>
        <w:t>decrementa il valore di una risorsa specifica di 1 ogni volta che se ne guadagnano, andando a modificare le risorse del giocatore che lo attiva.</w:t>
      </w:r>
    </w:p>
    <w:p w:rsidR="00621B3B" w:rsidRDefault="00900584">
      <w:pPr>
        <w:pStyle w:val="Paragrafoelenco"/>
        <w:numPr>
          <w:ilvl w:val="0"/>
          <w:numId w:val="4"/>
        </w:numPr>
        <w:spacing w:after="0"/>
      </w:pPr>
      <w:r>
        <w:rPr>
          <w:rFonts w:ascii="AR JULIAN" w:eastAsia="AR JULIAN" w:hAnsi="AR JULIAN" w:cs="AR JULIAN"/>
          <w:color w:val="auto"/>
          <w:sz w:val="28"/>
          <w:u w:val="single"/>
        </w:rPr>
        <w:t>NotGainVictoryEffect</w:t>
      </w:r>
      <w:r>
        <w:rPr>
          <w:rFonts w:ascii="AR JULIAN" w:eastAsia="AR JULIAN" w:hAnsi="AR JULIAN" w:cs="AR JULIAN"/>
          <w:color w:val="auto"/>
          <w:sz w:val="24"/>
          <w:szCs w:val="24"/>
        </w:rPr>
        <w:t>: Classe che prende parametro il tipo di carta e resetta la lista delle carte del tipo pass</w:t>
      </w:r>
      <w:r>
        <w:rPr>
          <w:rFonts w:ascii="AR JULIAN" w:eastAsia="AR JULIAN" w:hAnsi="AR JULIAN" w:cs="AR JULIAN"/>
          <w:color w:val="auto"/>
          <w:sz w:val="24"/>
          <w:szCs w:val="24"/>
        </w:rPr>
        <w:t>ato a fine partita, in modo che il player non guadagni i punti vittoria corrispondenti.</w:t>
      </w:r>
    </w:p>
    <w:p w:rsidR="00621B3B" w:rsidRDefault="00900584">
      <w:pPr>
        <w:pStyle w:val="Paragrafoelenco"/>
        <w:numPr>
          <w:ilvl w:val="0"/>
          <w:numId w:val="4"/>
        </w:numPr>
        <w:spacing w:after="0"/>
      </w:pPr>
      <w:r>
        <w:rPr>
          <w:rFonts w:ascii="AR JULIAN" w:eastAsia="AR JULIAN" w:hAnsi="AR JULIAN" w:cs="AR JULIAN"/>
          <w:color w:val="auto"/>
          <w:sz w:val="28"/>
          <w:u w:val="single"/>
        </w:rPr>
        <w:t>VictoryPointsDecrementEffect</w:t>
      </w:r>
      <w:r>
        <w:rPr>
          <w:rFonts w:ascii="AR JULIAN" w:eastAsia="AR JULIAN" w:hAnsi="AR JULIAN" w:cs="AR JULIAN"/>
          <w:color w:val="auto"/>
          <w:sz w:val="24"/>
          <w:szCs w:val="24"/>
        </w:rPr>
        <w:t>: Classe che decrementa i punti vittoria ottenuti in base al numero di risorse (ogni 5) presenti nella sua plancia.</w:t>
      </w:r>
    </w:p>
    <w:p w:rsidR="00621B3B" w:rsidRDefault="00621B3B">
      <w:pPr>
        <w:spacing w:after="0"/>
      </w:pPr>
    </w:p>
    <w:p w:rsidR="00621B3B" w:rsidRDefault="00621B3B">
      <w:pPr>
        <w:spacing w:after="0"/>
      </w:pPr>
    </w:p>
    <w:p w:rsidR="00621B3B" w:rsidRDefault="00900584">
      <w:pPr>
        <w:spacing w:after="0"/>
        <w:rPr>
          <w:rFonts w:ascii="AR JULIAN" w:eastAsia="AR JULIAN" w:hAnsi="AR JULIAN" w:cs="AR JULIAN"/>
          <w:i/>
          <w:color w:val="auto"/>
          <w:sz w:val="28"/>
          <w:u w:val="single"/>
        </w:rPr>
      </w:pPr>
      <w:r>
        <w:rPr>
          <w:rFonts w:ascii="AR JULIAN" w:eastAsia="AR JULIAN" w:hAnsi="AR JULIAN" w:cs="AR JULIAN"/>
          <w:i/>
          <w:color w:val="auto"/>
          <w:sz w:val="28"/>
          <w:u w:val="single"/>
        </w:rPr>
        <w:t>Ognuno di questi effet</w:t>
      </w:r>
      <w:r>
        <w:rPr>
          <w:rFonts w:ascii="AR JULIAN" w:eastAsia="AR JULIAN" w:hAnsi="AR JULIAN" w:cs="AR JULIAN"/>
          <w:i/>
          <w:color w:val="auto"/>
          <w:sz w:val="28"/>
          <w:u w:val="single"/>
        </w:rPr>
        <w:t>ti è creato in base a un codice, una stringa salvata nel DB che viene analizzata attraverso le istruzioni substring e charAt, e attivati dal giocatore quando pesca una carta, (in base al codice si crea un effetto diverso), e alla fine del 2,4,6 turno di gi</w:t>
      </w:r>
      <w:r>
        <w:rPr>
          <w:rFonts w:ascii="AR JULIAN" w:eastAsia="AR JULIAN" w:hAnsi="AR JULIAN" w:cs="AR JULIAN"/>
          <w:i/>
          <w:color w:val="auto"/>
          <w:sz w:val="28"/>
          <w:u w:val="single"/>
        </w:rPr>
        <w:t>oco per le scomuniche.</w:t>
      </w: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900584">
      <w:pPr>
        <w:spacing w:after="0"/>
      </w:pPr>
      <w:r>
        <w:rPr>
          <w:rFonts w:ascii="AR JULIAN" w:eastAsia="AR JULIAN" w:hAnsi="AR JULIAN" w:cs="AR JULIAN"/>
          <w:color w:val="FF0000"/>
          <w:sz w:val="28"/>
        </w:rPr>
        <w:lastRenderedPageBreak/>
        <w:t>Package Fields:</w:t>
      </w:r>
    </w:p>
    <w:p w:rsidR="00621B3B" w:rsidRDefault="00900584">
      <w:pPr>
        <w:spacing w:after="0"/>
      </w:pPr>
      <w:r>
        <w:rPr>
          <w:rFonts w:ascii="AR JULIAN" w:eastAsia="AR JULIAN" w:hAnsi="AR JULIAN" w:cs="AR JULIAN"/>
          <w:i/>
          <w:noProof/>
          <w:color w:val="auto"/>
          <w:sz w:val="28"/>
          <w:u w:val="single"/>
        </w:rPr>
        <w:drawing>
          <wp:anchor distT="0" distB="0" distL="114300" distR="114300" simplePos="0" relativeHeight="251660288" behindDoc="0" locked="0" layoutInCell="1" allowOverlap="1">
            <wp:simplePos x="0" y="0"/>
            <wp:positionH relativeFrom="column">
              <wp:posOffset>-99056</wp:posOffset>
            </wp:positionH>
            <wp:positionV relativeFrom="paragraph">
              <wp:posOffset>259717</wp:posOffset>
            </wp:positionV>
            <wp:extent cx="4345942" cy="7403467"/>
            <wp:effectExtent l="0" t="0" r="0" b="6983"/>
            <wp:wrapTight wrapText="bothSides">
              <wp:wrapPolygon edited="0">
                <wp:start x="0" y="0"/>
                <wp:lineTo x="0" y="21565"/>
                <wp:lineTo x="21493" y="21565"/>
                <wp:lineTo x="21493" y="0"/>
                <wp:lineTo x="0" y="0"/>
              </wp:wrapPolygon>
            </wp:wrapTight>
            <wp:docPr id="24"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45942" cy="7403467"/>
                    </a:xfrm>
                    <a:prstGeom prst="rect">
                      <a:avLst/>
                    </a:prstGeom>
                    <a:noFill/>
                    <a:ln>
                      <a:noFill/>
                      <a:prstDash/>
                    </a:ln>
                  </pic:spPr>
                </pic:pic>
              </a:graphicData>
            </a:graphic>
          </wp:anchor>
        </w:drawing>
      </w: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Contiene le risorse che verranno utilizzate dal giocatore, ed è carattatterizzato dalla tipologia della enumerazione </w:t>
      </w:r>
      <w:r>
        <w:rPr>
          <w:rFonts w:ascii="AR JULIAN" w:eastAsia="AR JULIAN" w:hAnsi="AR JULIAN" w:cs="AR JULIAN"/>
          <w:color w:val="auto"/>
          <w:sz w:val="24"/>
          <w:szCs w:val="24"/>
          <w:u w:val="single"/>
        </w:rPr>
        <w:t>ResourceType</w:t>
      </w:r>
      <w:r>
        <w:rPr>
          <w:rFonts w:ascii="AR JULIAN" w:eastAsia="AR JULIAN" w:hAnsi="AR JULIAN" w:cs="AR JULIAN"/>
          <w:color w:val="auto"/>
          <w:sz w:val="24"/>
          <w:szCs w:val="24"/>
        </w:rPr>
        <w:t xml:space="preserve"> del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 xml:space="preserve"> </w:t>
      </w:r>
    </w:p>
    <w:p w:rsidR="00621B3B" w:rsidRDefault="00621B3B">
      <w:pPr>
        <w:pStyle w:val="Paragrafoelenco"/>
        <w:spacing w:after="0"/>
      </w:pP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La classe militaryCost serve per i costi partitcolari di </w:t>
      </w:r>
      <w:r>
        <w:rPr>
          <w:rFonts w:ascii="AR JULIAN" w:eastAsia="AR JULIAN" w:hAnsi="AR JULIAN" w:cs="AR JULIAN"/>
          <w:color w:val="auto"/>
          <w:sz w:val="24"/>
          <w:szCs w:val="24"/>
        </w:rPr>
        <w:t>determinate carte impresa: Sono delle risorse con un’ attributo in più , il valore minimo necessario per ottenerle.</w:t>
      </w:r>
    </w:p>
    <w:p w:rsidR="00621B3B" w:rsidRDefault="00900584">
      <w:pPr>
        <w:pStyle w:val="Paragrafoelenco"/>
        <w:pageBreakBefore/>
        <w:spacing w:after="0"/>
        <w:rPr>
          <w:rFonts w:ascii="AR JULIAN" w:eastAsia="AR JULIAN" w:hAnsi="AR JULIAN" w:cs="AR JULIAN"/>
          <w:color w:val="FF0000"/>
          <w:sz w:val="28"/>
        </w:rPr>
      </w:pPr>
      <w:r>
        <w:rPr>
          <w:rFonts w:ascii="AR JULIAN" w:eastAsia="AR JULIAN" w:hAnsi="AR JULIAN" w:cs="AR JULIAN"/>
          <w:color w:val="FF0000"/>
          <w:sz w:val="28"/>
        </w:rPr>
        <w:lastRenderedPageBreak/>
        <w:t xml:space="preserve">Package Model e classe Game: </w:t>
      </w: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La classe </w:t>
      </w:r>
      <w:r>
        <w:rPr>
          <w:rFonts w:ascii="AR JULIAN" w:eastAsia="AR JULIAN" w:hAnsi="AR JULIAN" w:cs="AR JULIAN"/>
          <w:color w:val="auto"/>
          <w:sz w:val="28"/>
          <w:szCs w:val="28"/>
          <w:u w:val="single"/>
        </w:rPr>
        <w:t>Game</w:t>
      </w:r>
      <w:r>
        <w:rPr>
          <w:rFonts w:ascii="AR JULIAN" w:eastAsia="AR JULIAN" w:hAnsi="AR JULIAN" w:cs="AR JULIAN"/>
          <w:color w:val="auto"/>
          <w:sz w:val="24"/>
          <w:szCs w:val="24"/>
        </w:rPr>
        <w:t xml:space="preserve"> racchiude il comportamento della partita, inizializza il tabellone, aggiunge giocatori alla par</w:t>
      </w:r>
      <w:r>
        <w:rPr>
          <w:rFonts w:ascii="AR JULIAN" w:eastAsia="AR JULIAN" w:hAnsi="AR JULIAN" w:cs="AR JULIAN"/>
          <w:color w:val="auto"/>
          <w:sz w:val="24"/>
          <w:szCs w:val="24"/>
        </w:rPr>
        <w:t xml:space="preserve">tita, organizza i turni, le fasi e chiama i metodi di </w:t>
      </w:r>
      <w:r>
        <w:rPr>
          <w:rFonts w:ascii="AR JULIAN" w:eastAsia="AR JULIAN" w:hAnsi="AR JULIAN" w:cs="AR JULIAN"/>
          <w:color w:val="auto"/>
          <w:sz w:val="24"/>
          <w:szCs w:val="24"/>
          <w:u w:val="single"/>
        </w:rPr>
        <w:t>ClientInterface</w:t>
      </w:r>
      <w:r>
        <w:rPr>
          <w:rFonts w:ascii="AR JULIAN" w:eastAsia="AR JULIAN" w:hAnsi="AR JULIAN" w:cs="AR JULIAN"/>
          <w:color w:val="auto"/>
          <w:sz w:val="24"/>
          <w:szCs w:val="24"/>
        </w:rPr>
        <w:t xml:space="preserve"> per comunicare con il client.</w:t>
      </w:r>
    </w:p>
    <w:p w:rsidR="00621B3B" w:rsidRDefault="00621B3B">
      <w:pPr>
        <w:pStyle w:val="Paragrafoelenco"/>
        <w:spacing w:after="0"/>
        <w:rPr>
          <w:rFonts w:ascii="AR JULIAN" w:eastAsia="AR JULIAN" w:hAnsi="AR JULIAN" w:cs="AR JULIAN"/>
          <w:color w:val="auto"/>
          <w:sz w:val="24"/>
          <w:szCs w:val="24"/>
        </w:rPr>
      </w:pPr>
    </w:p>
    <w:p w:rsidR="00621B3B" w:rsidRDefault="00900584">
      <w:pPr>
        <w:pStyle w:val="Paragrafoelenco"/>
        <w:numPr>
          <w:ilvl w:val="0"/>
          <w:numId w:val="4"/>
        </w:numPr>
        <w:spacing w:after="0"/>
      </w:pPr>
      <w:r>
        <w:rPr>
          <w:noProof/>
        </w:rPr>
        <w:drawing>
          <wp:anchor distT="0" distB="0" distL="114300" distR="114300" simplePos="0" relativeHeight="251659264" behindDoc="0" locked="0" layoutInCell="1" allowOverlap="1">
            <wp:simplePos x="0" y="0"/>
            <wp:positionH relativeFrom="column">
              <wp:posOffset>-269876</wp:posOffset>
            </wp:positionH>
            <wp:positionV relativeFrom="paragraph">
              <wp:posOffset>933446</wp:posOffset>
            </wp:positionV>
            <wp:extent cx="6763387" cy="6948168"/>
            <wp:effectExtent l="0" t="0" r="0" b="5082"/>
            <wp:wrapTight wrapText="bothSides">
              <wp:wrapPolygon edited="0">
                <wp:start x="0" y="0"/>
                <wp:lineTo x="0" y="21559"/>
                <wp:lineTo x="21537" y="21559"/>
                <wp:lineTo x="21537" y="0"/>
                <wp:lineTo x="0" y="0"/>
              </wp:wrapPolygon>
            </wp:wrapTight>
            <wp:docPr id="25"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763387" cy="6948168"/>
                    </a:xfrm>
                    <a:prstGeom prst="rect">
                      <a:avLst/>
                    </a:prstGeom>
                    <a:noFill/>
                    <a:ln>
                      <a:noFill/>
                      <a:prstDash/>
                    </a:ln>
                  </pic:spPr>
                </pic:pic>
              </a:graphicData>
            </a:graphic>
          </wp:anchor>
        </w:drawing>
      </w:r>
      <w:r>
        <w:rPr>
          <w:rFonts w:ascii="AR JULIAN" w:eastAsia="AR JULIAN" w:hAnsi="AR JULIAN" w:cs="AR JULIAN"/>
          <w:color w:val="auto"/>
          <w:sz w:val="24"/>
          <w:szCs w:val="24"/>
        </w:rPr>
        <w:t>Una nuova istanza di game viene creata ogni qual volta un giocatore voglia giocare un’ altra partita, prendendo in ingresso la modalità di gioco (il numer</w:t>
      </w:r>
      <w:r>
        <w:rPr>
          <w:rFonts w:ascii="AR JULIAN" w:eastAsia="AR JULIAN" w:hAnsi="AR JULIAN" w:cs="AR JULIAN"/>
          <w:color w:val="auto"/>
          <w:sz w:val="24"/>
          <w:szCs w:val="24"/>
        </w:rPr>
        <w:t>o di giocatori) e inizializzando, una volta arrivata la richiesta di gioco, la plancia del giocatore e il tabellone.</w:t>
      </w:r>
    </w:p>
    <w:p w:rsidR="00621B3B" w:rsidRDefault="00900584">
      <w:pPr>
        <w:pageBreakBefore/>
        <w:spacing w:after="0"/>
      </w:pPr>
      <w:r>
        <w:rPr>
          <w:rFonts w:ascii="AR JULIAN" w:eastAsia="AR JULIAN" w:hAnsi="AR JULIAN" w:cs="AR JULIAN"/>
          <w:color w:val="FF0000"/>
          <w:sz w:val="28"/>
        </w:rPr>
        <w:lastRenderedPageBreak/>
        <w:t xml:space="preserve">Package </w:t>
      </w:r>
      <w:r w:rsidR="0068297A">
        <w:rPr>
          <w:rFonts w:ascii="AR JULIAN" w:eastAsia="AR JULIAN" w:hAnsi="AR JULIAN" w:cs="AR JULIAN"/>
          <w:color w:val="FF0000"/>
          <w:sz w:val="28"/>
        </w:rPr>
        <w:t>Cli</w:t>
      </w:r>
      <w:r w:rsidR="00A939C3">
        <w:rPr>
          <w:rFonts w:ascii="AR JULIAN" w:eastAsia="AR JULIAN" w:hAnsi="AR JULIAN" w:cs="AR JULIAN"/>
          <w:color w:val="FF0000"/>
          <w:sz w:val="28"/>
        </w:rPr>
        <w:t xml:space="preserve"> (Metodi)</w:t>
      </w:r>
      <w:r>
        <w:rPr>
          <w:rFonts w:ascii="AR JULIAN" w:eastAsia="AR JULIAN" w:hAnsi="AR JULIAN" w:cs="AR JULIAN"/>
          <w:color w:val="FF0000"/>
          <w:sz w:val="28"/>
        </w:rPr>
        <w:t>:</w:t>
      </w:r>
      <w:r w:rsidR="0068297A">
        <w:rPr>
          <w:noProof/>
        </w:rPr>
        <w:drawing>
          <wp:anchor distT="0" distB="0" distL="114300" distR="114300" simplePos="0" relativeHeight="251679744" behindDoc="1" locked="0" layoutInCell="1" allowOverlap="1">
            <wp:simplePos x="0" y="0"/>
            <wp:positionH relativeFrom="column">
              <wp:posOffset>-6985</wp:posOffset>
            </wp:positionH>
            <wp:positionV relativeFrom="paragraph">
              <wp:posOffset>217805</wp:posOffset>
            </wp:positionV>
            <wp:extent cx="6456045" cy="8884285"/>
            <wp:effectExtent l="0" t="0" r="1905" b="0"/>
            <wp:wrapTight wrapText="bothSides">
              <wp:wrapPolygon edited="0">
                <wp:start x="0" y="0"/>
                <wp:lineTo x="0" y="21537"/>
                <wp:lineTo x="21543" y="21537"/>
                <wp:lineTo x="21543"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6045" cy="8884285"/>
                    </a:xfrm>
                    <a:prstGeom prst="rect">
                      <a:avLst/>
                    </a:prstGeom>
                  </pic:spPr>
                </pic:pic>
              </a:graphicData>
            </a:graphic>
          </wp:anchor>
        </w:drawing>
      </w:r>
    </w:p>
    <w:p w:rsidR="00E37C71" w:rsidRDefault="00E37C71">
      <w:pPr>
        <w:pageBreakBefore/>
        <w:spacing w:after="0"/>
        <w:rPr>
          <w:rFonts w:ascii="AR JULIAN" w:eastAsia="AR JULIAN" w:hAnsi="AR JULIAN" w:cs="AR JULIAN"/>
          <w:color w:val="auto"/>
          <w:sz w:val="24"/>
          <w:szCs w:val="24"/>
          <w:u w:val="single"/>
        </w:rPr>
      </w:pPr>
      <w:r>
        <w:rPr>
          <w:rFonts w:ascii="AR JULIAN" w:eastAsia="AR JULIAN" w:hAnsi="AR JULIAN" w:cs="AR JULIAN"/>
          <w:color w:val="FF0000"/>
          <w:sz w:val="28"/>
        </w:rPr>
        <w:lastRenderedPageBreak/>
        <w:t>Package</w:t>
      </w:r>
      <w:r>
        <w:rPr>
          <w:rFonts w:ascii="AR JULIAN" w:eastAsia="AR JULIAN" w:hAnsi="AR JULIAN" w:cs="AR JULIAN"/>
          <w:color w:val="FF0000"/>
          <w:sz w:val="28"/>
        </w:rPr>
        <w:t xml:space="preserve"> Cli: </w:t>
      </w:r>
      <w:r w:rsidRPr="00E37C71">
        <w:rPr>
          <w:rFonts w:ascii="AR JULIAN" w:eastAsia="AR JULIAN" w:hAnsi="AR JULIAN" w:cs="AR JULIAN"/>
          <w:color w:val="auto"/>
          <w:sz w:val="28"/>
          <w:szCs w:val="28"/>
        </w:rPr>
        <w:t xml:space="preserve">Package contenente le classi che definiscono l’ interfaccia da linea di comando. La classe più importante è </w:t>
      </w:r>
      <w:r w:rsidRPr="00E37C71">
        <w:rPr>
          <w:rFonts w:ascii="AR JULIAN" w:eastAsia="AR JULIAN" w:hAnsi="AR JULIAN" w:cs="AR JULIAN"/>
          <w:color w:val="auto"/>
          <w:sz w:val="28"/>
          <w:szCs w:val="28"/>
          <w:u w:val="single"/>
        </w:rPr>
        <w:t>CliController:</w:t>
      </w:r>
    </w:p>
    <w:p w:rsidR="00E37C71" w:rsidRDefault="00E37C71" w:rsidP="00E37C71">
      <w:pPr>
        <w:pStyle w:val="Paragrafoelenco"/>
        <w:rPr>
          <w:rFonts w:ascii="AR JULIAN" w:eastAsia="AR JULIAN" w:hAnsi="AR JULIAN" w:cs="AR JULIAN"/>
          <w:sz w:val="24"/>
          <w:szCs w:val="24"/>
        </w:rPr>
      </w:pPr>
    </w:p>
    <w:p w:rsidR="00E37C71" w:rsidRPr="00E37C71" w:rsidRDefault="00E37C71" w:rsidP="00E37C71">
      <w:pPr>
        <w:pStyle w:val="Paragrafoelenco"/>
        <w:numPr>
          <w:ilvl w:val="0"/>
          <w:numId w:val="4"/>
        </w:numPr>
        <w:rPr>
          <w:rFonts w:ascii="AR JULIAN" w:eastAsia="AR JULIAN" w:hAnsi="AR JULIAN" w:cs="AR JULIAN"/>
          <w:sz w:val="28"/>
          <w:szCs w:val="28"/>
          <w:u w:val="single"/>
        </w:rPr>
      </w:pPr>
      <w:r w:rsidRPr="00E37C71">
        <w:rPr>
          <w:rFonts w:ascii="AR JULIAN" w:eastAsia="AR JULIAN" w:hAnsi="AR JULIAN" w:cs="AR JULIAN"/>
          <w:sz w:val="28"/>
          <w:szCs w:val="28"/>
          <w:u w:val="single"/>
        </w:rPr>
        <w:t>CliController</w:t>
      </w:r>
      <w:r>
        <w:rPr>
          <w:rFonts w:ascii="AR JULIAN" w:eastAsia="AR JULIAN" w:hAnsi="AR JULIAN" w:cs="AR JULIAN"/>
          <w:sz w:val="28"/>
          <w:szCs w:val="28"/>
          <w:u w:val="single"/>
        </w:rPr>
        <w:t>:</w:t>
      </w:r>
      <w:r w:rsidRPr="00E37C71">
        <w:rPr>
          <w:rFonts w:ascii="AR JULIAN" w:eastAsia="AR JULIAN" w:hAnsi="AR JULIAN" w:cs="AR JULIAN"/>
          <w:sz w:val="24"/>
          <w:szCs w:val="24"/>
        </w:rPr>
        <w:t xml:space="preserve"> Classe che implementa l’interfaccia</w:t>
      </w:r>
      <w:r>
        <w:rPr>
          <w:rFonts w:ascii="AR JULIAN" w:eastAsia="AR JULIAN" w:hAnsi="AR JULIAN" w:cs="AR JULIAN"/>
          <w:sz w:val="24"/>
          <w:szCs w:val="24"/>
        </w:rPr>
        <w:t xml:space="preserve"> </w:t>
      </w:r>
      <w:r w:rsidRPr="00E37C71">
        <w:rPr>
          <w:rFonts w:ascii="AR JULIAN" w:eastAsia="AR JULIAN" w:hAnsi="AR JULIAN" w:cs="AR JULIAN"/>
          <w:sz w:val="24"/>
          <w:szCs w:val="24"/>
          <w:u w:val="single"/>
        </w:rPr>
        <w:t>interfaceController</w:t>
      </w:r>
      <w:r>
        <w:rPr>
          <w:rFonts w:ascii="AR JULIAN" w:eastAsia="AR JULIAN" w:hAnsi="AR JULIAN" w:cs="AR JULIAN"/>
          <w:sz w:val="24"/>
          <w:szCs w:val="24"/>
          <w:u w:val="single"/>
        </w:rPr>
        <w:t xml:space="preserve">, </w:t>
      </w:r>
      <w:r>
        <w:rPr>
          <w:rFonts w:ascii="AR JULIAN" w:eastAsia="AR JULIAN" w:hAnsi="AR JULIAN" w:cs="AR JULIAN"/>
          <w:sz w:val="24"/>
          <w:szCs w:val="24"/>
        </w:rPr>
        <w:t xml:space="preserve">interfaccia generica che contiene i metodi di modifica di una interfaccia utente qualsiasi. Questa fornisce metodi di stampa a video di scelta metodo di connessione, login, menu principale e schermata di gioco da linea di comando. Ogni input dell’ utente è gestito attraverso scelte a menù, i cui casi sono definiti nella classe </w:t>
      </w:r>
      <w:r>
        <w:rPr>
          <w:rFonts w:ascii="AR JULIAN" w:eastAsia="AR JULIAN" w:hAnsi="AR JULIAN" w:cs="AR JULIAN"/>
          <w:sz w:val="28"/>
          <w:szCs w:val="28"/>
          <w:u w:val="single"/>
        </w:rPr>
        <w:t>GameMenu</w:t>
      </w:r>
      <w:r>
        <w:rPr>
          <w:rFonts w:ascii="AR JULIAN" w:eastAsia="AR JULIAN" w:hAnsi="AR JULIAN" w:cs="AR JULIAN"/>
          <w:sz w:val="28"/>
          <w:szCs w:val="28"/>
          <w:u w:val="single"/>
        </w:rPr>
        <w:t>.</w:t>
      </w:r>
    </w:p>
    <w:p w:rsidR="00677F1A" w:rsidRDefault="00E37C71" w:rsidP="00E37C71">
      <w:pPr>
        <w:pStyle w:val="Paragrafoelenco"/>
        <w:numPr>
          <w:ilvl w:val="0"/>
          <w:numId w:val="4"/>
        </w:numPr>
        <w:rPr>
          <w:rFonts w:ascii="AR JULIAN" w:eastAsia="AR JULIAN" w:hAnsi="AR JULIAN" w:cs="AR JULIAN"/>
          <w:sz w:val="28"/>
          <w:szCs w:val="28"/>
          <w:u w:val="single"/>
        </w:rPr>
      </w:pPr>
      <w:r>
        <w:rPr>
          <w:rFonts w:ascii="AR JULIAN" w:eastAsia="AR JULIAN" w:hAnsi="AR JULIAN" w:cs="AR JULIAN"/>
          <w:sz w:val="28"/>
          <w:szCs w:val="28"/>
          <w:u w:val="single"/>
        </w:rPr>
        <w:t>GameMenu:</w:t>
      </w:r>
      <w:r w:rsidRPr="00E37C71">
        <w:rPr>
          <w:rFonts w:ascii="AR JULIAN" w:eastAsia="AR JULIAN" w:hAnsi="AR JULIAN" w:cs="AR JULIAN"/>
          <w:sz w:val="24"/>
          <w:szCs w:val="24"/>
        </w:rPr>
        <w:t xml:space="preserve"> Contiene</w:t>
      </w:r>
      <w:r w:rsidR="00677F1A">
        <w:rPr>
          <w:rFonts w:ascii="AR JULIAN" w:eastAsia="AR JULIAN" w:hAnsi="AR JULIAN" w:cs="AR JULIAN"/>
          <w:sz w:val="24"/>
          <w:szCs w:val="24"/>
        </w:rPr>
        <w:t xml:space="preserve"> la gestione delle</w:t>
      </w:r>
      <w:r w:rsidRPr="00E37C71">
        <w:rPr>
          <w:rFonts w:ascii="AR JULIAN" w:eastAsia="AR JULIAN" w:hAnsi="AR JULIAN" w:cs="AR JULIAN"/>
          <w:sz w:val="24"/>
          <w:szCs w:val="24"/>
        </w:rPr>
        <w:t xml:space="preserve"> Mappe di</w:t>
      </w:r>
      <w:r w:rsidR="00677F1A">
        <w:rPr>
          <w:rFonts w:ascii="AR JULIAN" w:eastAsia="AR JULIAN" w:hAnsi="AR JULIAN" w:cs="AR JULIAN"/>
          <w:sz w:val="24"/>
          <w:szCs w:val="24"/>
        </w:rPr>
        <w:t xml:space="preserve"> scelta che vengono interrogate quando l’ utente digita un comando interpretato come chiave, attivando il metodo corretto della classe </w:t>
      </w:r>
      <w:r w:rsidR="00677F1A" w:rsidRPr="00677F1A">
        <w:rPr>
          <w:rFonts w:ascii="AR JULIAN" w:eastAsia="AR JULIAN" w:hAnsi="AR JULIAN" w:cs="AR JULIAN"/>
          <w:sz w:val="24"/>
          <w:szCs w:val="24"/>
          <w:u w:val="single"/>
        </w:rPr>
        <w:t>CliController</w:t>
      </w:r>
      <w:r w:rsidR="00677F1A">
        <w:rPr>
          <w:rFonts w:ascii="AR JULIAN" w:eastAsia="AR JULIAN" w:hAnsi="AR JULIAN" w:cs="AR JULIAN"/>
          <w:sz w:val="28"/>
          <w:szCs w:val="28"/>
          <w:u w:val="single"/>
        </w:rPr>
        <w:t>.</w:t>
      </w:r>
    </w:p>
    <w:p w:rsidR="00677F1A" w:rsidRPr="00677F1A" w:rsidRDefault="00677F1A" w:rsidP="00E37C71">
      <w:pPr>
        <w:pStyle w:val="Paragrafoelenco"/>
        <w:numPr>
          <w:ilvl w:val="0"/>
          <w:numId w:val="4"/>
        </w:numPr>
        <w:rPr>
          <w:rFonts w:ascii="AR JULIAN" w:eastAsia="AR JULIAN" w:hAnsi="AR JULIAN" w:cs="AR JULIAN"/>
          <w:sz w:val="28"/>
          <w:szCs w:val="28"/>
          <w:u w:val="single"/>
        </w:rPr>
      </w:pPr>
      <w:r>
        <w:rPr>
          <w:rFonts w:ascii="AR JULIAN" w:eastAsia="AR JULIAN" w:hAnsi="AR JULIAN" w:cs="AR JULIAN"/>
          <w:sz w:val="28"/>
          <w:szCs w:val="28"/>
          <w:u w:val="single"/>
        </w:rPr>
        <w:t>CliCards</w:t>
      </w:r>
      <w:r w:rsidRPr="00677F1A">
        <w:rPr>
          <w:rFonts w:ascii="AR JULIAN" w:eastAsia="AR JULIAN" w:hAnsi="AR JULIAN" w:cs="AR JULIAN"/>
          <w:sz w:val="24"/>
          <w:szCs w:val="24"/>
        </w:rPr>
        <w:t>: Contiene Mappe di gestione delle carte</w:t>
      </w:r>
      <w:r>
        <w:rPr>
          <w:rFonts w:ascii="AR JULIAN" w:eastAsia="AR JULIAN" w:hAnsi="AR JULIAN" w:cs="AR JULIAN"/>
          <w:sz w:val="24"/>
          <w:szCs w:val="24"/>
        </w:rPr>
        <w:t>, che prendono in ingresso il nome della carta da visualizzare e restituiscono una sua descrizione sotto forma di stringa.</w:t>
      </w:r>
    </w:p>
    <w:p w:rsidR="00E37C71" w:rsidRPr="00E37C71" w:rsidRDefault="00E37C71" w:rsidP="00677F1A">
      <w:pPr>
        <w:pStyle w:val="Paragrafoelenco"/>
        <w:rPr>
          <w:rFonts w:ascii="AR JULIAN" w:eastAsia="AR JULIAN" w:hAnsi="AR JULIAN" w:cs="AR JULIAN"/>
          <w:sz w:val="28"/>
          <w:szCs w:val="28"/>
          <w:u w:val="single"/>
        </w:rPr>
      </w:pPr>
      <w:r w:rsidRPr="00677F1A">
        <w:rPr>
          <w:rFonts w:ascii="AR JULIAN" w:eastAsia="AR JULIAN" w:hAnsi="AR JULIAN" w:cs="AR JULIAN"/>
          <w:sz w:val="28"/>
          <w:szCs w:val="28"/>
          <w:u w:val="single"/>
        </w:rPr>
        <w:t xml:space="preserve"> </w:t>
      </w: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A939C3" w:rsidRDefault="00677F1A" w:rsidP="00E37C71">
      <w:pPr>
        <w:rPr>
          <w:rFonts w:ascii="AR JULIAN" w:eastAsia="AR JULIAN" w:hAnsi="AR JULIAN" w:cs="AR JULIAN"/>
          <w:color w:val="auto"/>
          <w:sz w:val="24"/>
          <w:szCs w:val="24"/>
        </w:rPr>
      </w:pPr>
      <w:r>
        <w:rPr>
          <w:rFonts w:ascii="AR JULIAN" w:eastAsia="AR JULIAN" w:hAnsi="AR JULIAN" w:cs="AR JULIAN"/>
          <w:color w:val="FF0000"/>
          <w:sz w:val="28"/>
        </w:rPr>
        <w:t>Package</w:t>
      </w:r>
      <w:r>
        <w:rPr>
          <w:rFonts w:ascii="AR JULIAN" w:eastAsia="AR JULIAN" w:hAnsi="AR JULIAN" w:cs="AR JULIAN"/>
          <w:color w:val="FF0000"/>
          <w:sz w:val="28"/>
        </w:rPr>
        <w:t xml:space="preserve"> Client: </w:t>
      </w:r>
      <w:r w:rsidRPr="00677F1A">
        <w:rPr>
          <w:rFonts w:ascii="AR JULIAN" w:eastAsia="AR JULIAN" w:hAnsi="AR JULIAN" w:cs="AR JULIAN"/>
          <w:color w:val="auto"/>
          <w:sz w:val="24"/>
          <w:szCs w:val="24"/>
        </w:rPr>
        <w:t>Questo package contiene le classi di comunicazione</w:t>
      </w:r>
      <w:r>
        <w:rPr>
          <w:rFonts w:ascii="AR JULIAN" w:eastAsia="AR JULIAN" w:hAnsi="AR JULIAN" w:cs="AR JULIAN"/>
          <w:color w:val="auto"/>
          <w:sz w:val="24"/>
          <w:szCs w:val="24"/>
        </w:rPr>
        <w:t xml:space="preserve"> lato client:</w:t>
      </w:r>
    </w:p>
    <w:p w:rsidR="00677F1A" w:rsidRDefault="00677F1A" w:rsidP="00677F1A">
      <w:pPr>
        <w:pStyle w:val="Paragrafoelenco"/>
        <w:numPr>
          <w:ilvl w:val="0"/>
          <w:numId w:val="4"/>
        </w:numPr>
        <w:rPr>
          <w:rFonts w:ascii="AR JULIAN" w:eastAsia="AR JULIAN" w:hAnsi="AR JULIAN" w:cs="AR JULIAN"/>
          <w:sz w:val="24"/>
          <w:szCs w:val="24"/>
        </w:rPr>
      </w:pPr>
      <w:r w:rsidRPr="00ED7AC1">
        <w:rPr>
          <w:rFonts w:ascii="AR JULIAN" w:eastAsia="AR JULIAN" w:hAnsi="AR JULIAN" w:cs="AR JULIAN"/>
          <w:sz w:val="24"/>
          <w:szCs w:val="24"/>
          <w:u w:val="single"/>
        </w:rPr>
        <w:t>AbstractClient</w:t>
      </w:r>
      <w:r>
        <w:rPr>
          <w:rFonts w:ascii="AR JULIAN" w:eastAsia="AR JULIAN" w:hAnsi="AR JULIAN" w:cs="AR JULIAN"/>
          <w:sz w:val="24"/>
          <w:szCs w:val="24"/>
        </w:rPr>
        <w:t xml:space="preserve">: Classe astratta che generalizza i due comportamenti in base al metodo di connessione Socket o RMI. A sua volta implementa l’ interfaccia </w:t>
      </w:r>
      <w:r w:rsidRPr="00ED7AC1">
        <w:rPr>
          <w:rFonts w:ascii="AR JULIAN" w:eastAsia="AR JULIAN" w:hAnsi="AR JULIAN" w:cs="AR JULIAN"/>
          <w:sz w:val="24"/>
          <w:szCs w:val="24"/>
          <w:u w:val="single"/>
        </w:rPr>
        <w:t>ClientInterface</w:t>
      </w:r>
      <w:r>
        <w:rPr>
          <w:rFonts w:ascii="AR JULIAN" w:eastAsia="AR JULIAN" w:hAnsi="AR JULIAN" w:cs="AR JULIAN"/>
          <w:sz w:val="24"/>
          <w:szCs w:val="24"/>
        </w:rPr>
        <w:t xml:space="preserve">, che sarà condivisa con il server, quindi saranno i metodi di </w:t>
      </w:r>
      <w:r w:rsidRPr="00ED7AC1">
        <w:rPr>
          <w:rFonts w:ascii="AR JULIAN" w:eastAsia="AR JULIAN" w:hAnsi="AR JULIAN" w:cs="AR JULIAN"/>
          <w:sz w:val="24"/>
          <w:szCs w:val="24"/>
          <w:u w:val="single"/>
        </w:rPr>
        <w:t>abstractClient</w:t>
      </w:r>
      <w:r>
        <w:rPr>
          <w:rFonts w:ascii="AR JULIAN" w:eastAsia="AR JULIAN" w:hAnsi="AR JULIAN" w:cs="AR JULIAN"/>
          <w:sz w:val="24"/>
          <w:szCs w:val="24"/>
        </w:rPr>
        <w:t xml:space="preserve"> e delle sue estensioni a essere chiamati quando il server invierà notifiche al client. Inoltre avrà come attributo la definizione di </w:t>
      </w:r>
      <w:r w:rsidRPr="00ED7AC1">
        <w:rPr>
          <w:rFonts w:ascii="AR JULIAN" w:eastAsia="AR JULIAN" w:hAnsi="AR JULIAN" w:cs="AR JULIAN"/>
          <w:sz w:val="24"/>
          <w:szCs w:val="24"/>
          <w:u w:val="single"/>
        </w:rPr>
        <w:t>InterfaceController</w:t>
      </w:r>
      <w:r>
        <w:rPr>
          <w:rFonts w:ascii="AR JULIAN" w:eastAsia="AR JULIAN" w:hAnsi="AR JULIAN" w:cs="AR JULIAN"/>
          <w:sz w:val="24"/>
          <w:szCs w:val="24"/>
        </w:rPr>
        <w:t>,</w:t>
      </w:r>
      <w:r w:rsidR="00ED7AC1">
        <w:rPr>
          <w:rFonts w:ascii="AR JULIAN" w:eastAsia="AR JULIAN" w:hAnsi="AR JULIAN" w:cs="AR JULIAN"/>
          <w:sz w:val="24"/>
          <w:szCs w:val="24"/>
        </w:rPr>
        <w:t xml:space="preserve"> che sarà inizializzata in maniera dinamica in base a quale interfaccia utente verrà lanciata, in modo da modificarne l’aspetto indipendentemente, dato che entrambe le interfacce utente implementano InterfaceController.</w:t>
      </w:r>
    </w:p>
    <w:p w:rsidR="003374C2" w:rsidRDefault="003374C2" w:rsidP="003374C2">
      <w:pPr>
        <w:pStyle w:val="Paragrafoelenco"/>
        <w:rPr>
          <w:rFonts w:ascii="AR JULIAN" w:eastAsia="AR JULIAN" w:hAnsi="AR JULIAN" w:cs="AR JULIAN"/>
          <w:sz w:val="24"/>
          <w:szCs w:val="24"/>
        </w:rPr>
      </w:pPr>
    </w:p>
    <w:p w:rsidR="00677F1A" w:rsidRDefault="00677F1A" w:rsidP="00677F1A">
      <w:pPr>
        <w:pStyle w:val="Paragrafoelenco"/>
        <w:numPr>
          <w:ilvl w:val="0"/>
          <w:numId w:val="4"/>
        </w:numPr>
        <w:rPr>
          <w:rFonts w:ascii="AR JULIAN" w:eastAsia="AR JULIAN" w:hAnsi="AR JULIAN" w:cs="AR JULIAN"/>
          <w:sz w:val="24"/>
          <w:szCs w:val="24"/>
        </w:rPr>
      </w:pPr>
      <w:r w:rsidRPr="009F5537">
        <w:rPr>
          <w:rFonts w:ascii="AR JULIAN" w:eastAsia="AR JULIAN" w:hAnsi="AR JULIAN" w:cs="AR JULIAN"/>
          <w:sz w:val="24"/>
          <w:szCs w:val="24"/>
          <w:u w:val="single"/>
        </w:rPr>
        <w:t>ClientRMI</w:t>
      </w:r>
      <w:r w:rsidR="009F5537">
        <w:rPr>
          <w:rFonts w:ascii="AR JULIAN" w:eastAsia="AR JULIAN" w:hAnsi="AR JULIAN" w:cs="AR JULIAN"/>
          <w:sz w:val="24"/>
          <w:szCs w:val="24"/>
        </w:rPr>
        <w:t xml:space="preserve"> &amp; </w:t>
      </w:r>
      <w:r w:rsidR="009F5537" w:rsidRPr="009F5537">
        <w:rPr>
          <w:rFonts w:ascii="AR JULIAN" w:eastAsia="AR JULIAN" w:hAnsi="AR JULIAN" w:cs="AR JULIAN"/>
          <w:sz w:val="24"/>
          <w:szCs w:val="24"/>
          <w:u w:val="single"/>
        </w:rPr>
        <w:t>ClientSocket</w:t>
      </w:r>
      <w:r>
        <w:rPr>
          <w:rFonts w:ascii="AR JULIAN" w:eastAsia="AR JULIAN" w:hAnsi="AR JULIAN" w:cs="AR JULIAN"/>
          <w:sz w:val="24"/>
          <w:szCs w:val="24"/>
        </w:rPr>
        <w:t>:</w:t>
      </w:r>
      <w:r w:rsidR="009F5537">
        <w:rPr>
          <w:rFonts w:ascii="AR JULIAN" w:eastAsia="AR JULIAN" w:hAnsi="AR JULIAN" w:cs="AR JULIAN"/>
          <w:sz w:val="24"/>
          <w:szCs w:val="24"/>
        </w:rPr>
        <w:t xml:space="preserve"> estendono</w:t>
      </w:r>
      <w:r w:rsidR="003374C2">
        <w:rPr>
          <w:rFonts w:ascii="AR JULIAN" w:eastAsia="AR JULIAN" w:hAnsi="AR JULIAN" w:cs="AR JULIAN"/>
          <w:sz w:val="24"/>
          <w:szCs w:val="24"/>
        </w:rPr>
        <w:t xml:space="preserve"> </w:t>
      </w:r>
      <w:r w:rsidR="003374C2" w:rsidRPr="009F5537">
        <w:rPr>
          <w:rFonts w:ascii="AR JULIAN" w:eastAsia="AR JULIAN" w:hAnsi="AR JULIAN" w:cs="AR JULIAN"/>
          <w:sz w:val="24"/>
          <w:szCs w:val="24"/>
          <w:u w:val="single"/>
        </w:rPr>
        <w:t>AbstractClient</w:t>
      </w:r>
      <w:r w:rsidR="009F5537">
        <w:rPr>
          <w:rFonts w:ascii="AR JULIAN" w:eastAsia="AR JULIAN" w:hAnsi="AR JULIAN" w:cs="AR JULIAN"/>
          <w:sz w:val="24"/>
          <w:szCs w:val="24"/>
        </w:rPr>
        <w:t xml:space="preserve"> e forniscono</w:t>
      </w:r>
      <w:r w:rsidR="003374C2">
        <w:rPr>
          <w:rFonts w:ascii="AR JULIAN" w:eastAsia="AR JULIAN" w:hAnsi="AR JULIAN" w:cs="AR JULIAN"/>
          <w:sz w:val="24"/>
          <w:szCs w:val="24"/>
        </w:rPr>
        <w:t xml:space="preserve"> metodi che vengono </w:t>
      </w:r>
      <w:r w:rsidR="009F5537">
        <w:rPr>
          <w:rFonts w:ascii="AR JULIAN" w:eastAsia="AR JULIAN" w:hAnsi="AR JULIAN" w:cs="AR JULIAN"/>
          <w:sz w:val="24"/>
          <w:szCs w:val="24"/>
        </w:rPr>
        <w:t>chiamati dall’ interfaccia utente per comunicare con il server.</w:t>
      </w:r>
    </w:p>
    <w:p w:rsidR="00677F1A" w:rsidRPr="00677F1A" w:rsidRDefault="00677F1A" w:rsidP="009F5537">
      <w:pPr>
        <w:pStyle w:val="Paragrafoelenco"/>
        <w:rPr>
          <w:rFonts w:ascii="AR JULIAN" w:eastAsia="AR JULIAN" w:hAnsi="AR JULIAN" w:cs="AR JULIAN"/>
          <w:sz w:val="24"/>
          <w:szCs w:val="24"/>
        </w:rPr>
      </w:pPr>
    </w:p>
    <w:p w:rsidR="00E37C71" w:rsidRDefault="009F5537">
      <w:pPr>
        <w:pageBreakBefore/>
        <w:spacing w:after="0"/>
        <w:rPr>
          <w:rFonts w:ascii="AR JULIAN" w:eastAsia="AR JULIAN" w:hAnsi="AR JULIAN" w:cs="AR JULIAN"/>
          <w:b/>
          <w:color w:val="ED7D31"/>
          <w:sz w:val="36"/>
          <w:szCs w:val="36"/>
        </w:rPr>
      </w:pPr>
      <w:r>
        <w:rPr>
          <w:rFonts w:ascii="AR JULIAN" w:eastAsia="AR JULIAN" w:hAnsi="AR JULIAN" w:cs="AR JULIAN"/>
          <w:b/>
          <w:noProof/>
          <w:color w:val="ED7D31"/>
          <w:sz w:val="36"/>
          <w:szCs w:val="36"/>
        </w:rPr>
        <w:lastRenderedPageBreak/>
        <w:drawing>
          <wp:anchor distT="0" distB="0" distL="114300" distR="114300" simplePos="0" relativeHeight="251680768" behindDoc="1" locked="0" layoutInCell="1" allowOverlap="1">
            <wp:simplePos x="0" y="0"/>
            <wp:positionH relativeFrom="column">
              <wp:posOffset>3573</wp:posOffset>
            </wp:positionH>
            <wp:positionV relativeFrom="paragraph">
              <wp:posOffset>361507</wp:posOffset>
            </wp:positionV>
            <wp:extent cx="6569868" cy="6985591"/>
            <wp:effectExtent l="0" t="0" r="2540" b="6350"/>
            <wp:wrapTight wrapText="bothSides">
              <wp:wrapPolygon edited="0">
                <wp:start x="0" y="0"/>
                <wp:lineTo x="0" y="21561"/>
                <wp:lineTo x="21546" y="21561"/>
                <wp:lineTo x="21546"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ient.png"/>
                    <pic:cNvPicPr/>
                  </pic:nvPicPr>
                  <pic:blipFill>
                    <a:blip r:embed="rId22">
                      <a:extLst>
                        <a:ext uri="{28A0092B-C50C-407E-A947-70E740481C1C}">
                          <a14:useLocalDpi xmlns:a14="http://schemas.microsoft.com/office/drawing/2010/main" val="0"/>
                        </a:ext>
                      </a:extLst>
                    </a:blip>
                    <a:stretch>
                      <a:fillRect/>
                    </a:stretch>
                  </pic:blipFill>
                  <pic:spPr>
                    <a:xfrm>
                      <a:off x="0" y="0"/>
                      <a:ext cx="6569868" cy="6985591"/>
                    </a:xfrm>
                    <a:prstGeom prst="rect">
                      <a:avLst/>
                    </a:prstGeom>
                  </pic:spPr>
                </pic:pic>
              </a:graphicData>
            </a:graphic>
          </wp:anchor>
        </w:drawing>
      </w:r>
      <w:r>
        <w:rPr>
          <w:rFonts w:ascii="AR JULIAN" w:eastAsia="AR JULIAN" w:hAnsi="AR JULIAN" w:cs="AR JULIAN"/>
          <w:b/>
          <w:color w:val="ED7D31"/>
          <w:sz w:val="36"/>
          <w:szCs w:val="36"/>
        </w:rPr>
        <w:t>Package Client:</w:t>
      </w:r>
    </w:p>
    <w:p w:rsidR="009B365F" w:rsidRDefault="009F5537">
      <w:pPr>
        <w:pageBreakBefore/>
        <w:spacing w:after="0"/>
        <w:rPr>
          <w:rFonts w:ascii="AR JULIAN" w:eastAsia="AR JULIAN" w:hAnsi="AR JULIAN" w:cs="AR JULIAN"/>
          <w:color w:val="auto"/>
          <w:sz w:val="24"/>
          <w:szCs w:val="24"/>
        </w:rPr>
      </w:pPr>
      <w:r>
        <w:rPr>
          <w:rFonts w:ascii="AR JULIAN" w:eastAsia="AR JULIAN" w:hAnsi="AR JULIAN" w:cs="AR JULIAN"/>
          <w:b/>
          <w:color w:val="ED7D31"/>
          <w:sz w:val="36"/>
          <w:szCs w:val="36"/>
        </w:rPr>
        <w:lastRenderedPageBreak/>
        <w:t>Package Gui:</w:t>
      </w:r>
      <w:r w:rsidR="009B365F">
        <w:rPr>
          <w:rFonts w:ascii="AR JULIAN" w:eastAsia="AR JULIAN" w:hAnsi="AR JULIAN" w:cs="AR JULIAN"/>
          <w:b/>
          <w:color w:val="ED7D31"/>
          <w:sz w:val="36"/>
          <w:szCs w:val="36"/>
        </w:rPr>
        <w:t xml:space="preserve"> </w:t>
      </w:r>
      <w:r w:rsidR="009B365F" w:rsidRPr="009B365F">
        <w:rPr>
          <w:rFonts w:ascii="AR JULIAN" w:eastAsia="AR JULIAN" w:hAnsi="AR JULIAN" w:cs="AR JULIAN"/>
          <w:color w:val="auto"/>
          <w:sz w:val="24"/>
          <w:szCs w:val="24"/>
        </w:rPr>
        <w:t>Contiene lo sviluppo dell’interfaccia Grafica</w:t>
      </w:r>
      <w:r w:rsidR="009B365F">
        <w:rPr>
          <w:rFonts w:ascii="AR JULIAN" w:eastAsia="AR JULIAN" w:hAnsi="AR JULIAN" w:cs="AR JULIAN"/>
          <w:color w:val="auto"/>
          <w:sz w:val="24"/>
          <w:szCs w:val="24"/>
        </w:rPr>
        <w:t>, ed è diviso in package che rappresentano le diverse schermate del gioco. Ogni Package contiene un file FXML, che determina la VIEW, e un Controller associato, che modella il funzionamento delle azioni possibili su di essa.</w:t>
      </w:r>
    </w:p>
    <w:p w:rsidR="00A0750B" w:rsidRDefault="009B365F" w:rsidP="009B365F">
      <w:pPr>
        <w:rPr>
          <w:rFonts w:ascii="AR JULIAN" w:eastAsia="AR JULIAN" w:hAnsi="AR JULIAN" w:cs="AR JULIAN"/>
          <w:sz w:val="24"/>
          <w:szCs w:val="24"/>
        </w:rPr>
      </w:pPr>
      <w:r>
        <w:rPr>
          <w:rFonts w:ascii="AR JULIAN" w:eastAsia="AR JULIAN" w:hAnsi="AR JULIAN" w:cs="AR JULIAN"/>
          <w:noProof/>
          <w:sz w:val="24"/>
          <w:szCs w:val="24"/>
        </w:rPr>
        <w:drawing>
          <wp:anchor distT="0" distB="0" distL="114300" distR="114300" simplePos="0" relativeHeight="251681792" behindDoc="1" locked="0" layoutInCell="1" allowOverlap="1">
            <wp:simplePos x="0" y="0"/>
            <wp:positionH relativeFrom="column">
              <wp:posOffset>3175</wp:posOffset>
            </wp:positionH>
            <wp:positionV relativeFrom="paragraph">
              <wp:posOffset>407847</wp:posOffset>
            </wp:positionV>
            <wp:extent cx="6735290" cy="6762307"/>
            <wp:effectExtent l="0" t="0" r="8890" b="635"/>
            <wp:wrapTight wrapText="bothSides">
              <wp:wrapPolygon edited="0">
                <wp:start x="0" y="0"/>
                <wp:lineTo x="0" y="21541"/>
                <wp:lineTo x="21567" y="21541"/>
                <wp:lineTo x="21567" y="0"/>
                <wp:lineTo x="0" y="0"/>
              </wp:wrapPolygon>
            </wp:wrapTight>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ui.png"/>
                    <pic:cNvPicPr/>
                  </pic:nvPicPr>
                  <pic:blipFill>
                    <a:blip r:embed="rId23">
                      <a:extLst>
                        <a:ext uri="{28A0092B-C50C-407E-A947-70E740481C1C}">
                          <a14:useLocalDpi xmlns:a14="http://schemas.microsoft.com/office/drawing/2010/main" val="0"/>
                        </a:ext>
                      </a:extLst>
                    </a:blip>
                    <a:stretch>
                      <a:fillRect/>
                    </a:stretch>
                  </pic:blipFill>
                  <pic:spPr>
                    <a:xfrm>
                      <a:off x="0" y="0"/>
                      <a:ext cx="6735290" cy="6762307"/>
                    </a:xfrm>
                    <a:prstGeom prst="rect">
                      <a:avLst/>
                    </a:prstGeom>
                  </pic:spPr>
                </pic:pic>
              </a:graphicData>
            </a:graphic>
          </wp:anchor>
        </w:drawing>
      </w:r>
    </w:p>
    <w:p w:rsidR="00A0750B" w:rsidRPr="00A0750B" w:rsidRDefault="00A0750B" w:rsidP="00A0750B">
      <w:pPr>
        <w:rPr>
          <w:rFonts w:ascii="AR JULIAN" w:eastAsia="AR JULIAN" w:hAnsi="AR JULIAN" w:cs="AR JULIAN"/>
          <w:sz w:val="24"/>
          <w:szCs w:val="24"/>
        </w:rPr>
      </w:pPr>
    </w:p>
    <w:p w:rsidR="00A0750B" w:rsidRPr="00A0750B" w:rsidRDefault="00A0750B" w:rsidP="00A0750B">
      <w:pPr>
        <w:rPr>
          <w:rFonts w:ascii="AR JULIAN" w:eastAsia="AR JULIAN" w:hAnsi="AR JULIAN" w:cs="AR JULIAN"/>
          <w:sz w:val="24"/>
          <w:szCs w:val="24"/>
        </w:rPr>
      </w:pPr>
    </w:p>
    <w:p w:rsidR="00A0750B" w:rsidRPr="00A0750B" w:rsidRDefault="00A0750B" w:rsidP="00A0750B">
      <w:pPr>
        <w:rPr>
          <w:rFonts w:ascii="AR JULIAN" w:eastAsia="AR JULIAN" w:hAnsi="AR JULIAN" w:cs="AR JULIAN"/>
          <w:sz w:val="24"/>
          <w:szCs w:val="24"/>
        </w:rPr>
      </w:pPr>
    </w:p>
    <w:p w:rsidR="00A0750B" w:rsidRDefault="009B365F">
      <w:pPr>
        <w:pageBreakBefore/>
        <w:spacing w:after="0"/>
        <w:rPr>
          <w:rFonts w:ascii="AR JULIAN" w:eastAsia="AR JULIAN" w:hAnsi="AR JULIAN" w:cs="AR JULIAN"/>
          <w:color w:val="auto"/>
          <w:sz w:val="24"/>
          <w:szCs w:val="24"/>
        </w:rPr>
      </w:pPr>
      <w:r>
        <w:rPr>
          <w:rFonts w:ascii="AR JULIAN" w:eastAsia="AR JULIAN" w:hAnsi="AR JULIAN" w:cs="AR JULIAN"/>
          <w:noProof/>
          <w:color w:val="auto"/>
          <w:sz w:val="24"/>
          <w:szCs w:val="24"/>
        </w:rPr>
        <w:lastRenderedPageBreak/>
        <w:drawing>
          <wp:anchor distT="0" distB="0" distL="114300" distR="114300" simplePos="0" relativeHeight="251682816" behindDoc="1" locked="0" layoutInCell="1" allowOverlap="1">
            <wp:simplePos x="0" y="0"/>
            <wp:positionH relativeFrom="column">
              <wp:posOffset>-285925</wp:posOffset>
            </wp:positionH>
            <wp:positionV relativeFrom="paragraph">
              <wp:posOffset>553961</wp:posOffset>
            </wp:positionV>
            <wp:extent cx="5680075" cy="8739505"/>
            <wp:effectExtent l="0" t="0" r="0" b="4445"/>
            <wp:wrapTight wrapText="bothSides">
              <wp:wrapPolygon edited="0">
                <wp:start x="0" y="0"/>
                <wp:lineTo x="0" y="21564"/>
                <wp:lineTo x="21515" y="21564"/>
                <wp:lineTo x="21515"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ControllerMetodi.png"/>
                    <pic:cNvPicPr/>
                  </pic:nvPicPr>
                  <pic:blipFill>
                    <a:blip r:embed="rId24">
                      <a:extLst>
                        <a:ext uri="{28A0092B-C50C-407E-A947-70E740481C1C}">
                          <a14:useLocalDpi xmlns:a14="http://schemas.microsoft.com/office/drawing/2010/main" val="0"/>
                        </a:ext>
                      </a:extLst>
                    </a:blip>
                    <a:stretch>
                      <a:fillRect/>
                    </a:stretch>
                  </pic:blipFill>
                  <pic:spPr>
                    <a:xfrm>
                      <a:off x="0" y="0"/>
                      <a:ext cx="5680075" cy="8739505"/>
                    </a:xfrm>
                    <a:prstGeom prst="rect">
                      <a:avLst/>
                    </a:prstGeom>
                  </pic:spPr>
                </pic:pic>
              </a:graphicData>
            </a:graphic>
            <wp14:sizeRelH relativeFrom="margin">
              <wp14:pctWidth>0</wp14:pctWidth>
            </wp14:sizeRelH>
            <wp14:sizeRelV relativeFrom="margin">
              <wp14:pctHeight>0</wp14:pctHeight>
            </wp14:sizeRelV>
          </wp:anchor>
        </w:drawing>
      </w:r>
      <w:bookmarkStart w:id="0" w:name="_GoBack"/>
      <w:bookmarkEnd w:id="0"/>
      <w:r w:rsidR="0012288B">
        <w:rPr>
          <w:rFonts w:ascii="AR JULIAN" w:eastAsia="AR JULIAN" w:hAnsi="AR JULIAN" w:cs="AR JULIAN"/>
          <w:b/>
          <w:color w:val="ED7D31"/>
          <w:sz w:val="36"/>
          <w:szCs w:val="36"/>
        </w:rPr>
        <w:t xml:space="preserve">GuiController: </w:t>
      </w:r>
      <w:r w:rsidR="0012288B" w:rsidRPr="009B365F">
        <w:rPr>
          <w:rFonts w:ascii="AR JULIAN" w:eastAsia="AR JULIAN" w:hAnsi="AR JULIAN" w:cs="AR JULIAN"/>
          <w:color w:val="auto"/>
          <w:sz w:val="24"/>
          <w:szCs w:val="24"/>
        </w:rPr>
        <w:t>Classe principale che determina le azioni posssibili sulla</w:t>
      </w:r>
      <w:r w:rsidR="0012288B">
        <w:rPr>
          <w:rFonts w:ascii="AR JULIAN" w:eastAsia="AR JULIAN" w:hAnsi="AR JULIAN" w:cs="AR JULIAN"/>
          <w:color w:val="auto"/>
          <w:sz w:val="24"/>
          <w:szCs w:val="24"/>
        </w:rPr>
        <w:t xml:space="preserve"> </w:t>
      </w:r>
      <w:r w:rsidR="0012288B" w:rsidRPr="009B365F">
        <w:rPr>
          <w:rFonts w:ascii="AR JULIAN" w:eastAsia="AR JULIAN" w:hAnsi="AR JULIAN" w:cs="AR JULIAN"/>
          <w:color w:val="auto"/>
          <w:sz w:val="24"/>
          <w:szCs w:val="24"/>
        </w:rPr>
        <w:t>schermata di gioco</w:t>
      </w:r>
    </w:p>
    <w:p w:rsidR="00621B3B" w:rsidRDefault="00900584">
      <w:pPr>
        <w:pageBreakBefore/>
        <w:spacing w:after="0"/>
      </w:pPr>
      <w:r>
        <w:rPr>
          <w:rFonts w:ascii="AR JULIAN" w:eastAsia="AR JULIAN" w:hAnsi="AR JULIAN" w:cs="AR JULIAN"/>
          <w:b/>
          <w:color w:val="ED7D31"/>
          <w:sz w:val="36"/>
          <w:szCs w:val="36"/>
        </w:rPr>
        <w:lastRenderedPageBreak/>
        <w:t>= Diagrammi di Sequenza =</w:t>
      </w:r>
    </w:p>
    <w:p w:rsidR="00621B3B" w:rsidRDefault="00621B3B">
      <w:pPr>
        <w:spacing w:after="0"/>
        <w:rPr>
          <w:sz w:val="24"/>
          <w:szCs w:val="24"/>
        </w:rPr>
      </w:pPr>
    </w:p>
    <w:p w:rsidR="00621B3B" w:rsidRDefault="00900584">
      <w:r>
        <w:rPr>
          <w:b/>
          <w:color w:val="ED7D31"/>
          <w:sz w:val="36"/>
          <w:szCs w:val="36"/>
        </w:rPr>
        <w:t>DoAction(); Classe Game</w:t>
      </w:r>
    </w:p>
    <w:p w:rsidR="00621B3B" w:rsidRDefault="00900584">
      <w:pPr>
        <w:pStyle w:val="Paragrafoelenco"/>
      </w:pPr>
      <w:r>
        <w:rPr>
          <w:noProof/>
        </w:rPr>
        <w:drawing>
          <wp:anchor distT="0" distB="0" distL="114300" distR="114300" simplePos="0" relativeHeight="251678720" behindDoc="0" locked="0" layoutInCell="1" allowOverlap="1">
            <wp:simplePos x="0" y="0"/>
            <wp:positionH relativeFrom="column">
              <wp:posOffset>3044</wp:posOffset>
            </wp:positionH>
            <wp:positionV relativeFrom="paragraph">
              <wp:posOffset>21369</wp:posOffset>
            </wp:positionV>
            <wp:extent cx="4911727" cy="8282306"/>
            <wp:effectExtent l="0" t="0" r="3173" b="4444"/>
            <wp:wrapTight wrapText="bothSides">
              <wp:wrapPolygon edited="0">
                <wp:start x="0" y="0"/>
                <wp:lineTo x="0" y="21562"/>
                <wp:lineTo x="21530" y="21562"/>
                <wp:lineTo x="21530" y="0"/>
                <wp:lineTo x="0" y="0"/>
              </wp:wrapPolygon>
            </wp:wrapTight>
            <wp:docPr id="26" name="Immagin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1727" cy="8282306"/>
                    </a:xfrm>
                    <a:prstGeom prst="rect">
                      <a:avLst/>
                    </a:prstGeom>
                    <a:noFill/>
                    <a:ln>
                      <a:noFill/>
                      <a:prstDash/>
                    </a:ln>
                  </pic:spPr>
                </pic:pic>
              </a:graphicData>
            </a:graphic>
          </wp:anchor>
        </w:drawing>
      </w:r>
      <w:r>
        <w:rPr>
          <w:rFonts w:ascii="AR JULIAN" w:hAnsi="AR JULIAN"/>
          <w:sz w:val="24"/>
          <w:szCs w:val="24"/>
        </w:rPr>
        <w:t xml:space="preserve">Metodo chiamato dalla  classe Abstract player nel Server che riceve il </w:t>
      </w:r>
      <w:r>
        <w:rPr>
          <w:rFonts w:ascii="AR JULIAN" w:hAnsi="AR JULIAN"/>
          <w:sz w:val="24"/>
          <w:szCs w:val="24"/>
        </w:rPr>
        <w:t>messaggio dal client contenente familiare, id giocatore e codice spazio azione</w:t>
      </w:r>
    </w:p>
    <w:p w:rsidR="00621B3B" w:rsidRDefault="00621B3B">
      <w:pPr>
        <w:spacing w:after="0"/>
      </w:pPr>
    </w:p>
    <w:p w:rsidR="00621B3B" w:rsidRDefault="00621B3B">
      <w:pPr>
        <w:pageBreakBefore/>
        <w:spacing w:after="0"/>
        <w:ind w:left="1333"/>
        <w:jc w:val="both"/>
        <w:rPr>
          <w:b/>
          <w:color w:val="ED7D31"/>
          <w:sz w:val="36"/>
          <w:szCs w:val="36"/>
        </w:rPr>
      </w:pPr>
    </w:p>
    <w:p w:rsidR="00621B3B" w:rsidRDefault="00900584">
      <w:r>
        <w:rPr>
          <w:b/>
          <w:noProof/>
          <w:color w:val="ED7D31"/>
          <w:sz w:val="36"/>
          <w:szCs w:val="36"/>
        </w:rPr>
        <w:drawing>
          <wp:anchor distT="0" distB="0" distL="114300" distR="114300" simplePos="0" relativeHeight="251662336" behindDoc="0" locked="0" layoutInCell="1" allowOverlap="1">
            <wp:simplePos x="0" y="0"/>
            <wp:positionH relativeFrom="column">
              <wp:posOffset>-166365</wp:posOffset>
            </wp:positionH>
            <wp:positionV relativeFrom="paragraph">
              <wp:posOffset>819759</wp:posOffset>
            </wp:positionV>
            <wp:extent cx="6332220" cy="6356351"/>
            <wp:effectExtent l="0" t="0" r="0" b="6349"/>
            <wp:wrapTight wrapText="bothSides">
              <wp:wrapPolygon edited="0">
                <wp:start x="0" y="0"/>
                <wp:lineTo x="0" y="21557"/>
                <wp:lineTo x="21509" y="21557"/>
                <wp:lineTo x="21509" y="0"/>
                <wp:lineTo x="0" y="0"/>
              </wp:wrapPolygon>
            </wp:wrapTight>
            <wp:docPr id="27" name="Immagin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32220" cy="6356351"/>
                    </a:xfrm>
                    <a:prstGeom prst="rect">
                      <a:avLst/>
                    </a:prstGeom>
                    <a:noFill/>
                    <a:ln>
                      <a:noFill/>
                      <a:prstDash/>
                    </a:ln>
                  </pic:spPr>
                </pic:pic>
              </a:graphicData>
            </a:graphic>
          </wp:anchor>
        </w:drawing>
      </w:r>
      <w:r>
        <w:rPr>
          <w:b/>
          <w:color w:val="ED7D31"/>
          <w:sz w:val="36"/>
          <w:szCs w:val="36"/>
        </w:rPr>
        <w:t>StartGame() (Socket)</w:t>
      </w:r>
    </w:p>
    <w:p w:rsidR="00621B3B" w:rsidRDefault="00621B3B">
      <w:pPr>
        <w:pageBreakBefore/>
        <w:spacing w:after="0"/>
        <w:ind w:left="1333"/>
        <w:jc w:val="both"/>
        <w:rPr>
          <w:b/>
          <w:color w:val="ED7D31"/>
          <w:sz w:val="36"/>
          <w:szCs w:val="36"/>
        </w:rPr>
      </w:pPr>
    </w:p>
    <w:p w:rsidR="00621B3B" w:rsidRDefault="00900584">
      <w:r>
        <w:rPr>
          <w:b/>
          <w:noProof/>
          <w:color w:val="ED7D31"/>
          <w:sz w:val="36"/>
          <w:szCs w:val="36"/>
        </w:rPr>
        <w:drawing>
          <wp:anchor distT="0" distB="0" distL="114300" distR="114300" simplePos="0" relativeHeight="251663360" behindDoc="0" locked="0" layoutInCell="1" allowOverlap="1">
            <wp:simplePos x="0" y="0"/>
            <wp:positionH relativeFrom="column">
              <wp:posOffset>3172</wp:posOffset>
            </wp:positionH>
            <wp:positionV relativeFrom="paragraph">
              <wp:posOffset>756821</wp:posOffset>
            </wp:positionV>
            <wp:extent cx="6332220" cy="8011158"/>
            <wp:effectExtent l="0" t="0" r="0" b="8892"/>
            <wp:wrapTight wrapText="bothSides">
              <wp:wrapPolygon edited="0">
                <wp:start x="0" y="0"/>
                <wp:lineTo x="0" y="21574"/>
                <wp:lineTo x="21509" y="21574"/>
                <wp:lineTo x="21509" y="0"/>
                <wp:lineTo x="0" y="0"/>
              </wp:wrapPolygon>
            </wp:wrapTight>
            <wp:docPr id="28" name="Immagin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32220" cy="8011158"/>
                    </a:xfrm>
                    <a:prstGeom prst="rect">
                      <a:avLst/>
                    </a:prstGeom>
                    <a:noFill/>
                    <a:ln>
                      <a:noFill/>
                      <a:prstDash/>
                    </a:ln>
                  </pic:spPr>
                </pic:pic>
              </a:graphicData>
            </a:graphic>
          </wp:anchor>
        </w:drawing>
      </w:r>
      <w:r>
        <w:rPr>
          <w:b/>
          <w:color w:val="ED7D31"/>
          <w:sz w:val="36"/>
          <w:szCs w:val="36"/>
        </w:rPr>
        <w:t>InitializeBoard();</w:t>
      </w:r>
    </w:p>
    <w:p w:rsidR="00621B3B" w:rsidRDefault="00621B3B">
      <w:pPr>
        <w:pageBreakBefore/>
        <w:spacing w:after="0"/>
        <w:ind w:left="1333"/>
        <w:jc w:val="both"/>
        <w:rPr>
          <w:b/>
          <w:color w:val="ED7D31"/>
          <w:sz w:val="36"/>
          <w:szCs w:val="36"/>
        </w:rPr>
      </w:pPr>
    </w:p>
    <w:p w:rsidR="00621B3B" w:rsidRDefault="00900584">
      <w:r>
        <w:rPr>
          <w:b/>
          <w:noProof/>
          <w:color w:val="ED7D31"/>
          <w:sz w:val="36"/>
          <w:szCs w:val="36"/>
        </w:rPr>
        <w:drawing>
          <wp:anchor distT="0" distB="0" distL="114300" distR="114300" simplePos="0" relativeHeight="251664384" behindDoc="0" locked="0" layoutInCell="1" allowOverlap="1">
            <wp:simplePos x="0" y="0"/>
            <wp:positionH relativeFrom="column">
              <wp:posOffset>55878</wp:posOffset>
            </wp:positionH>
            <wp:positionV relativeFrom="paragraph">
              <wp:posOffset>570228</wp:posOffset>
            </wp:positionV>
            <wp:extent cx="3724278" cy="8420096"/>
            <wp:effectExtent l="0" t="0" r="9522" b="4"/>
            <wp:wrapTight wrapText="bothSides">
              <wp:wrapPolygon edited="0">
                <wp:start x="0" y="0"/>
                <wp:lineTo x="0" y="21553"/>
                <wp:lineTo x="21434" y="21553"/>
                <wp:lineTo x="21434" y="0"/>
                <wp:lineTo x="0" y="0"/>
              </wp:wrapPolygon>
            </wp:wrapTight>
            <wp:docPr id="29"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24278" cy="8420096"/>
                    </a:xfrm>
                    <a:prstGeom prst="rect">
                      <a:avLst/>
                    </a:prstGeom>
                    <a:noFill/>
                    <a:ln>
                      <a:noFill/>
                      <a:prstDash/>
                    </a:ln>
                  </pic:spPr>
                </pic:pic>
              </a:graphicData>
            </a:graphic>
          </wp:anchor>
        </w:drawing>
      </w:r>
      <w:r>
        <w:rPr>
          <w:b/>
          <w:color w:val="ED7D31"/>
          <w:sz w:val="36"/>
          <w:szCs w:val="36"/>
        </w:rPr>
        <w:t>InitializePersonalBoard();</w:t>
      </w:r>
    </w:p>
    <w:p w:rsidR="00621B3B" w:rsidRDefault="00621B3B">
      <w:pPr>
        <w:pageBreakBefore/>
        <w:rPr>
          <w:b/>
          <w:color w:val="ED7D31"/>
          <w:sz w:val="36"/>
          <w:szCs w:val="36"/>
        </w:rPr>
      </w:pPr>
    </w:p>
    <w:p w:rsidR="00827BB3" w:rsidRDefault="00900584">
      <w:pPr>
        <w:rPr>
          <w:b/>
          <w:color w:val="ED7D31"/>
          <w:sz w:val="36"/>
          <w:szCs w:val="36"/>
        </w:rPr>
      </w:pPr>
      <w:r>
        <w:rPr>
          <w:b/>
          <w:noProof/>
          <w:color w:val="ED7D31"/>
          <w:sz w:val="36"/>
          <w:szCs w:val="36"/>
        </w:rPr>
        <w:drawing>
          <wp:anchor distT="0" distB="0" distL="114300" distR="114300" simplePos="0" relativeHeight="251665408" behindDoc="0" locked="0" layoutInCell="1" allowOverlap="1">
            <wp:simplePos x="0" y="0"/>
            <wp:positionH relativeFrom="column">
              <wp:posOffset>-113669</wp:posOffset>
            </wp:positionH>
            <wp:positionV relativeFrom="paragraph">
              <wp:posOffset>1214250</wp:posOffset>
            </wp:positionV>
            <wp:extent cx="5550481" cy="8070110"/>
            <wp:effectExtent l="0" t="0" r="0" b="7090"/>
            <wp:wrapTight wrapText="bothSides">
              <wp:wrapPolygon edited="0">
                <wp:start x="0" y="0"/>
                <wp:lineTo x="0" y="21569"/>
                <wp:lineTo x="21501" y="21569"/>
                <wp:lineTo x="21501" y="0"/>
                <wp:lineTo x="0" y="0"/>
              </wp:wrapPolygon>
            </wp:wrapTight>
            <wp:docPr id="30"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0481" cy="8070110"/>
                    </a:xfrm>
                    <a:prstGeom prst="rect">
                      <a:avLst/>
                    </a:prstGeom>
                    <a:noFill/>
                    <a:ln>
                      <a:noFill/>
                      <a:prstDash/>
                    </a:ln>
                  </pic:spPr>
                </pic:pic>
              </a:graphicData>
            </a:graphic>
          </wp:anchor>
        </w:drawing>
      </w:r>
      <w:r>
        <w:rPr>
          <w:b/>
          <w:color w:val="ED7D31"/>
          <w:sz w:val="36"/>
          <w:szCs w:val="36"/>
        </w:rPr>
        <w:t>EndGame();</w:t>
      </w:r>
    </w:p>
    <w:p w:rsidR="00827BB3" w:rsidRDefault="00827BB3">
      <w:pPr>
        <w:suppressAutoHyphens w:val="0"/>
        <w:rPr>
          <w:b/>
          <w:color w:val="ED7D31"/>
          <w:sz w:val="36"/>
          <w:szCs w:val="36"/>
        </w:rPr>
      </w:pPr>
      <w:r>
        <w:rPr>
          <w:b/>
          <w:color w:val="ED7D31"/>
          <w:sz w:val="36"/>
          <w:szCs w:val="36"/>
        </w:rPr>
        <w:br w:type="page"/>
      </w:r>
    </w:p>
    <w:p w:rsidR="00827BB3" w:rsidRPr="00827BB3" w:rsidRDefault="00827BB3" w:rsidP="00827BB3">
      <w:pPr>
        <w:rPr>
          <w:rFonts w:ascii="AR JULIAN" w:eastAsiaTheme="minorHAnsi" w:hAnsi="AR JULIAN" w:cstheme="minorBidi"/>
          <w:b/>
          <w:color w:val="C00000"/>
          <w:sz w:val="56"/>
          <w:szCs w:val="56"/>
        </w:rPr>
      </w:pPr>
      <w:r w:rsidRPr="00827BB3">
        <w:rPr>
          <w:rFonts w:ascii="AR JULIAN" w:hAnsi="AR JULIAN"/>
          <w:b/>
          <w:color w:val="C00000"/>
          <w:sz w:val="56"/>
          <w:szCs w:val="56"/>
        </w:rPr>
        <w:lastRenderedPageBreak/>
        <w:t>DOCUMENTAZIONE TEST</w:t>
      </w:r>
    </w:p>
    <w:p w:rsidR="00827BB3" w:rsidRPr="00827BB3" w:rsidRDefault="00827BB3" w:rsidP="00827BB3">
      <w:pPr>
        <w:rPr>
          <w:rFonts w:ascii="AR JULIAN" w:hAnsi="AR JULIAN"/>
          <w:b/>
          <w:sz w:val="36"/>
          <w:szCs w:val="36"/>
        </w:rPr>
      </w:pPr>
      <w:r w:rsidRPr="00827BB3">
        <w:rPr>
          <w:rFonts w:ascii="AR JULIAN" w:hAnsi="AR JULIAN"/>
          <w:b/>
          <w:sz w:val="36"/>
          <w:szCs w:val="36"/>
        </w:rPr>
        <w:t>SERVER</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noProof/>
          <w:sz w:val="28"/>
          <w:szCs w:val="28"/>
        </w:rPr>
      </w:pPr>
      <w:r w:rsidRPr="00827BB3">
        <w:rPr>
          <w:rFonts w:ascii="AR JULIAN" w:hAnsi="AR JULIAN"/>
          <w:b/>
          <w:noProof/>
          <w:sz w:val="28"/>
          <w:szCs w:val="28"/>
        </w:rPr>
        <w:t>SERVER RMI TEST</w:t>
      </w:r>
    </w:p>
    <w:p w:rsidR="00827BB3" w:rsidRPr="00827BB3" w:rsidRDefault="00827BB3" w:rsidP="00827BB3">
      <w:pPr>
        <w:pStyle w:val="Paragrafoelenco"/>
        <w:rPr>
          <w:rFonts w:ascii="AR JULIAN" w:hAnsi="AR JULIAN"/>
          <w:noProof/>
        </w:rPr>
      </w:pPr>
      <w:r w:rsidRPr="00827BB3">
        <w:rPr>
          <w:rFonts w:ascii="AR JULIAN" w:hAnsi="AR JULIAN"/>
          <w:noProof/>
        </w:rPr>
        <w:t>Classe di test che mi controlla la connessione tra server-client lato RMI.</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Nel metodo setupClass() viene tirata su la connessione lato server condividendo sul registro il server che verrà poi scaricato dal client.</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loginOk() mi simula un login, da parte del giocatore, che va a buon fine, controllando che il metodo login() ritorni true.</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loginError() simula un tentativo di login con username o password errati, verifica che il booleano ritornato dal metodo login()sia false.</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startGame() mi esegue il login precedentemente descritto, poi invia la richesta di inizio partita e mi verifica che nella lsita statica delle partite venga aggiunta una parita del tipo richiesto dal giocatore.</w:t>
      </w:r>
    </w:p>
    <w:p w:rsidR="00827BB3" w:rsidRPr="00827BB3" w:rsidRDefault="00827BB3" w:rsidP="00827BB3">
      <w:pPr>
        <w:pStyle w:val="Paragrafoelenco"/>
        <w:rPr>
          <w:rFonts w:ascii="AR JULIAN" w:hAnsi="AR JULIAN"/>
          <w:noProof/>
          <w:u w:val="single"/>
        </w:rPr>
      </w:pP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rPr>
      </w:pPr>
      <w:r w:rsidRPr="00827BB3">
        <w:rPr>
          <w:rFonts w:ascii="AR JULIAN" w:hAnsi="AR JULIAN"/>
          <w:b/>
          <w:sz w:val="28"/>
          <w:szCs w:val="28"/>
        </w:rPr>
        <w:t>SERVER SOCKET TEST</w:t>
      </w:r>
    </w:p>
    <w:p w:rsidR="00827BB3" w:rsidRPr="00827BB3" w:rsidRDefault="00827BB3" w:rsidP="00827BB3">
      <w:pPr>
        <w:pStyle w:val="Paragrafoelenco"/>
        <w:rPr>
          <w:rFonts w:ascii="AR JULIAN" w:hAnsi="AR JULIAN"/>
        </w:rPr>
      </w:pPr>
      <w:r w:rsidRPr="00827BB3">
        <w:rPr>
          <w:rFonts w:ascii="AR JULIAN" w:hAnsi="AR JULIAN"/>
        </w:rPr>
        <w:t>Classe test che mi controlla la connessione client-server lato Socket.</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r w:rsidRPr="00827BB3">
        <w:rPr>
          <w:rFonts w:ascii="AR JULIAN" w:hAnsi="AR JULIAN"/>
        </w:rPr>
        <w:t>Il metodo setupClass() mi tira su la connessione lato server creandomi un oggetto ServerSocket.</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r w:rsidRPr="00827BB3">
        <w:rPr>
          <w:rFonts w:ascii="AR JULIAN" w:hAnsi="AR JULIAN"/>
        </w:rPr>
        <w:t>setup() mi crea i due client con stesso nome utente ma password diversa</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r w:rsidRPr="00827BB3">
        <w:rPr>
          <w:rFonts w:ascii="AR JULIAN" w:hAnsi="AR JULIAN"/>
        </w:rPr>
        <w:t>loginOk() controlla se funziona il login singolo, attraverso l’assertTrue sul ritorno del metodo login().</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r w:rsidRPr="00827BB3">
        <w:rPr>
          <w:rFonts w:ascii="AR JULIAN" w:hAnsi="AR JULIAN"/>
        </w:rPr>
        <w:t>loginError() testa che dopo che il primo client si è loggato, se il secondo tenta, il metodo login() ritorni false.</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noProof/>
          <w:u w:val="single"/>
        </w:rPr>
      </w:pPr>
      <w:r w:rsidRPr="00827BB3">
        <w:rPr>
          <w:rFonts w:ascii="AR JULIAN" w:hAnsi="AR JULIAN"/>
          <w:noProof/>
        </w:rPr>
        <w:t>startGame() mi esegue il login precedentemente descritto, poi invia la richesta di inizio partita e mi verifica che nella lsita statica delle partite venga aggiunta una parita del tipo richiesto dal giocatore.</w:t>
      </w:r>
    </w:p>
    <w:p w:rsidR="00827BB3" w:rsidRPr="00827BB3" w:rsidRDefault="00827BB3" w:rsidP="00827BB3">
      <w:pPr>
        <w:pStyle w:val="Paragrafoelenco"/>
        <w:rPr>
          <w:rFonts w:ascii="AR JULIAN" w:hAnsi="AR JULIAN"/>
          <w:u w:val="single"/>
        </w:rPr>
      </w:pPr>
    </w:p>
    <w:p w:rsidR="00827BB3" w:rsidRPr="00827BB3" w:rsidRDefault="00827BB3" w:rsidP="00827BB3">
      <w:pPr>
        <w:rPr>
          <w:rFonts w:ascii="AR JULIAN" w:hAnsi="AR JULIAN"/>
          <w:b/>
          <w:sz w:val="36"/>
          <w:szCs w:val="36"/>
        </w:rPr>
      </w:pPr>
      <w:r w:rsidRPr="00827BB3">
        <w:rPr>
          <w:rFonts w:ascii="AR JULIAN" w:hAnsi="AR JULIAN"/>
          <w:b/>
          <w:sz w:val="36"/>
          <w:szCs w:val="36"/>
        </w:rPr>
        <w:t>MODEL</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rPr>
      </w:pPr>
      <w:r w:rsidRPr="00827BB3">
        <w:rPr>
          <w:rFonts w:ascii="AR JULIAN" w:hAnsi="AR JULIAN"/>
          <w:b/>
          <w:sz w:val="28"/>
          <w:szCs w:val="28"/>
        </w:rPr>
        <w:t>GAME TEST</w:t>
      </w:r>
    </w:p>
    <w:p w:rsidR="00827BB3" w:rsidRPr="00827BB3" w:rsidRDefault="00827BB3" w:rsidP="00827BB3">
      <w:pPr>
        <w:pStyle w:val="Paragrafoelenco"/>
        <w:rPr>
          <w:rFonts w:ascii="AR JULIAN" w:hAnsi="AR JULIAN"/>
        </w:rPr>
      </w:pPr>
      <w:r w:rsidRPr="00827BB3">
        <w:rPr>
          <w:rFonts w:ascii="AR JULIAN" w:hAnsi="AR JULIAN"/>
        </w:rPr>
        <w:t>Classe test della classe principale del gioco (Game), la quale si occupa dell’intera gestione della partita, aggiornando, modificando e controllando tutte le mosse provenienti dal giocatore, gestisce anche tutte le parti in background (non visibili all’utente) come per esempio la gestione dei turni, il calcolo dei punti ecc..</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Setup() non fa altro che crearmi un’istanza della partita Game e i due oggetti della classe PlayerRMI(lato server) e ClientRMI(lato client), dopo aver creato i due giocatori me li aggiunge alla partita in modalità due giocatori e attende 3 secondi per il corretto inizio della partita(inizializzazione del tabellone e di tutti i componenti).</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isFull() controlla che l partita sia piena (ovvero iniziata), controllando che il booleano di ritorno sia true.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shotDice() testa il metodo che riceve come parametri i valori dei tre dadi tirati dal giocatore e setta i valori ai familiari corrispondenti ai dadi, di tutti i giocatori. Esegue delle assertEquals sui valori dei familiari di ciascun giocatore e controlla che siano uguali ai valori settati.</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lastRenderedPageBreak/>
        <w:t>correctTurn() testa il metodo checkTurn() controllando che il metodo non lanci eccezioni e attraverso un assertSame che il giocatore testato e il currentPlayer siano lo stesso.</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errorTurn() testa checkTurn() ma in questo caso con un giocatore diverso dal currentPayer, verifica che venga lanciata un’eccezione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excommunicatePlayer() testa il metodo che mi scomunica il giocatore, setta la fase della partita a fase scomunica, aggiunge dei punti fede al giocatore, ma non sufficienti per poter dare supporto, dopodiché chiama il metodo e verifica che il giocatore è stato scomunicato e che quindi non sono state modificate e risorse attraverso assertEquals.</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giveChurchSupport() testa lo stesso metodo precedente, però stavolta vengo assegnati al giocatore sufficienti punti fede, ed in seguito alla chiamta del metodo controlla che tutti i punti fede sono stati convertiti in punti vittoria attraverso delle assertEquals.</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doAction() testa il metodo principale del gioco, ovvero quello che esegue la mossa in seguito al messaggio proveniente dal client. Inizia tirandomi i dadi in modo da settare i valori ai familiare, dopo mi genera un possibile MessageAction (messaggio che codifica l’azione da eseguire che viene inviato dal client, per semplicità di test, la mossa è stata eseguita nella zona raccolta) dopodiché chiama il metodo doAction() passando il messaggio, il familiare e il giocatore che ha eseguito la mossa. Il metodo di test controlla che sono state modificate le risorse, attraverso delle assertEquals (attivate dalla zona raccolta) e che quindi la mossa è andata a buon fine.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 xml:space="preserve">doNewAction() testa l’azione fatta sena familiare, cioè eseguita solo in seguito ad un effetto da parte di qualche carta, differisce dal precedente solo nel fatto che viene creato un MessageNewAction e chiamato il metodo doNewAction del Game, dopodiché verifica nello stesso modo che le risorse siano state modificate </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errorDoAction() esegue un’azione normale, come precedentemente descritto, ma con un familiare con 0 di forza, e verifica attraverso delle assertEquals che le risorse non sono state modificate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endMove1(), endMove2(), endMove3(), endMove4() sono quattro metodi di test che verificano il termine della mossa e quindi l’aggiornamento del turno e il cambiamento eventuale della fase di gioco.</w:t>
      </w:r>
    </w:p>
    <w:p w:rsidR="00827BB3" w:rsidRPr="00827BB3" w:rsidRDefault="00827BB3" w:rsidP="00827BB3">
      <w:pPr>
        <w:ind w:left="360"/>
        <w:rPr>
          <w:rFonts w:ascii="AR JULIAN" w:hAnsi="AR JULIAN"/>
          <w:b/>
          <w:sz w:val="28"/>
          <w:szCs w:val="28"/>
        </w:rPr>
      </w:pPr>
      <w:r w:rsidRPr="00827BB3">
        <w:rPr>
          <w:rFonts w:ascii="AR JULIAN" w:hAnsi="AR JULIAN"/>
          <w:b/>
          <w:sz w:val="28"/>
          <w:szCs w:val="28"/>
        </w:rPr>
        <w:t>EFFECTS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ACTION VALUE MODIFYING EFFECT TEST</w:t>
      </w:r>
    </w:p>
    <w:p w:rsidR="00827BB3" w:rsidRPr="00827BB3" w:rsidRDefault="00827BB3" w:rsidP="00827BB3">
      <w:pPr>
        <w:pStyle w:val="Paragrafoelenco"/>
        <w:rPr>
          <w:rFonts w:ascii="AR JULIAN" w:hAnsi="AR JULIAN"/>
        </w:rPr>
      </w:pPr>
      <w:r w:rsidRPr="00827BB3">
        <w:rPr>
          <w:rFonts w:ascii="AR JULIAN" w:hAnsi="AR JULIAN"/>
        </w:rPr>
        <w:t>Testa l’effetto medesimo creando un’azione corrente e andando ad attivare l’effetto (tramite il metodo active()) e controllando che il valore dell’azione sia stata incrementata solo se del tipo giusto.</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AREAS ACTIVATION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Testa gli effetti permanenti delle carte territorio ed edificio, quegli effetti che per poter essere attivati, necessitano una forza dell’azione sufficiente, e andando a verificare che se esso viene attivato vengano modificate correttamente, attraverso delle assertEquals.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CONVERTION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Testa l’effetto che converte un tipo di risorsa in un’altra, controllando che se il giocatore ha le risorse sufficienti, gli vengono convertite, altrimenti che non siano state modificate. Sempre attraverso delle assertEquals sulle quantità delle risorse.</w:t>
      </w:r>
    </w:p>
    <w:p w:rsidR="0012288B" w:rsidRDefault="0012288B" w:rsidP="0012288B">
      <w:pPr>
        <w:pStyle w:val="Paragrafoelenco"/>
        <w:suppressAutoHyphens w:val="0"/>
        <w:autoSpaceDN/>
        <w:spacing w:line="256" w:lineRule="auto"/>
        <w:contextualSpacing/>
        <w:textAlignment w:val="auto"/>
        <w:rPr>
          <w:rFonts w:ascii="AR JULIAN" w:hAnsi="AR JULIAN"/>
          <w:b/>
          <w:sz w:val="28"/>
          <w:szCs w:val="28"/>
          <w:lang w:val="en-GB"/>
        </w:rPr>
      </w:pPr>
    </w:p>
    <w:p w:rsidR="0012288B" w:rsidRDefault="0012288B" w:rsidP="0012288B">
      <w:pPr>
        <w:pStyle w:val="Paragrafoelenco"/>
        <w:suppressAutoHyphens w:val="0"/>
        <w:autoSpaceDN/>
        <w:spacing w:line="256" w:lineRule="auto"/>
        <w:contextualSpacing/>
        <w:textAlignment w:val="auto"/>
        <w:rPr>
          <w:rFonts w:ascii="AR JULIAN" w:hAnsi="AR JULIAN"/>
          <w:b/>
          <w:sz w:val="28"/>
          <w:szCs w:val="28"/>
          <w:lang w:val="en-GB"/>
        </w:rPr>
      </w:pPr>
    </w:p>
    <w:p w:rsidR="00827BB3" w:rsidRPr="00827BB3" w:rsidRDefault="00827BB3" w:rsidP="0012288B">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lastRenderedPageBreak/>
        <w:t>FIXED INCREMENT EFFECT TEST</w:t>
      </w:r>
    </w:p>
    <w:p w:rsidR="00827BB3" w:rsidRPr="00827BB3" w:rsidRDefault="00827BB3" w:rsidP="00827BB3">
      <w:pPr>
        <w:pStyle w:val="Paragrafoelenco"/>
        <w:rPr>
          <w:rFonts w:ascii="AR JULIAN" w:hAnsi="AR JULIAN"/>
        </w:rPr>
      </w:pPr>
      <w:r w:rsidRPr="00827BB3">
        <w:rPr>
          <w:rFonts w:ascii="AR JULIAN" w:hAnsi="AR JULIAN"/>
        </w:rPr>
        <w:t>Testa l’effetto ad incremento fisso, semplicemente attivandolo su di un giocatore e verificando le variazioni sulle risorse, sempre attraverso delle assertEquals.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VARIABLE INCREMENT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Testa l’effetto ad incremento variabile (incremento in funzione del numero di carte in possesso), vengono settate un numero fisso di carte nella plancia del giocatore e andando poi ad attivare l’effetto controllando che siano state modificate in maniera corretta le risorse, attraverso delle assertEquals.</w:t>
      </w:r>
    </w:p>
    <w:p w:rsidR="00827BB3" w:rsidRPr="00827BB3" w:rsidRDefault="00827BB3" w:rsidP="00827BB3">
      <w:pPr>
        <w:ind w:left="360"/>
        <w:rPr>
          <w:rFonts w:ascii="AR JULIAN" w:hAnsi="AR JULIAN"/>
          <w:b/>
          <w:sz w:val="28"/>
          <w:szCs w:val="28"/>
          <w:lang w:val="en-GB"/>
        </w:rPr>
      </w:pPr>
      <w:r w:rsidRPr="00827BB3">
        <w:rPr>
          <w:rFonts w:ascii="AR JULIAN" w:hAnsi="AR JULIAN"/>
          <w:b/>
          <w:sz w:val="28"/>
          <w:szCs w:val="28"/>
          <w:lang w:val="en-GB"/>
        </w:rPr>
        <w:t>ACTION SPACES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AREAS ACTION SPACES TEST</w:t>
      </w:r>
    </w:p>
    <w:p w:rsidR="00827BB3" w:rsidRPr="00827BB3" w:rsidRDefault="00827BB3" w:rsidP="00827BB3">
      <w:pPr>
        <w:pStyle w:val="Paragrafoelenco"/>
        <w:rPr>
          <w:rFonts w:ascii="AR JULIAN" w:hAnsi="AR JULIAN"/>
        </w:rPr>
      </w:pPr>
      <w:r w:rsidRPr="00827BB3">
        <w:rPr>
          <w:rFonts w:ascii="AR JULIAN" w:hAnsi="AR JULIAN"/>
        </w:rPr>
        <w:t>Testa gli spazi azione singoli delle zone produzione e raccolta, inizializzando due oggetti (HarvestActionSpace, ProductionActionSpace) e un giocatore (nel nostro caso per comodità RMI) dopodiché testa facendo eseguire delle azioni negli spazi azione sopraindicati, da parte del giocatore creato e andando a verificare che gli effetti bonus siano stati attivati correttamente, controllando con delle assertEquals che le risorse siano coerenti.</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SINGLE ACTION SPACE TEST</w:t>
      </w:r>
    </w:p>
    <w:p w:rsidR="00827BB3" w:rsidRPr="00827BB3" w:rsidRDefault="00827BB3" w:rsidP="00827BB3">
      <w:pPr>
        <w:pStyle w:val="Paragrafoelenco"/>
        <w:rPr>
          <w:rFonts w:ascii="AR JULIAN" w:hAnsi="AR JULIAN"/>
        </w:rPr>
      </w:pPr>
      <w:r w:rsidRPr="00827BB3">
        <w:rPr>
          <w:rFonts w:ascii="AR JULIAN" w:hAnsi="AR JULIAN"/>
        </w:rPr>
        <w:t>Testa gli spazi azione singoli, precisamente dei piani delle torri e del mercato, inizializzando nel metodo di setup gli spazi azione, e andando poi a verificare attraverso delle mosse (azioni) con un giocatore (PlayerRMI) inizializzato sempre nel setup, che le mosse siano andate a buon fine (controllando con delle assertEquals le risorse) oppure che le mosse non vadano a buon fine per qualsiasi motivo (controllando che vengano lanciate le eccezioni).</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LARGE ACTION SPACE TEST</w:t>
      </w:r>
    </w:p>
    <w:p w:rsidR="00827BB3" w:rsidRPr="00827BB3" w:rsidRDefault="00827BB3" w:rsidP="00827BB3">
      <w:pPr>
        <w:pStyle w:val="Paragrafoelenco"/>
        <w:rPr>
          <w:rFonts w:ascii="AR JULIAN" w:hAnsi="AR JULIAN"/>
        </w:rPr>
      </w:pPr>
      <w:r w:rsidRPr="00827BB3">
        <w:rPr>
          <w:rFonts w:ascii="AR JULIAN" w:hAnsi="AR JULIAN"/>
        </w:rPr>
        <w:t>Funzionamento pressoché identico alla classe test precedente, con la differenza che agisce e quindi testa gli spazi azioni larghi come il consiglio, produzione e raccolta larghi.</w:t>
      </w:r>
    </w:p>
    <w:p w:rsidR="00827BB3" w:rsidRPr="00827BB3" w:rsidRDefault="00827BB3" w:rsidP="00827BB3">
      <w:pPr>
        <w:ind w:left="360"/>
        <w:rPr>
          <w:rFonts w:ascii="AR JULIAN" w:hAnsi="AR JULIAN"/>
          <w:b/>
          <w:sz w:val="28"/>
          <w:szCs w:val="28"/>
          <w:lang w:val="en-GB"/>
        </w:rPr>
      </w:pPr>
      <w:r w:rsidRPr="00827BB3">
        <w:rPr>
          <w:rFonts w:ascii="AR JULIAN" w:hAnsi="AR JULIAN"/>
          <w:b/>
          <w:sz w:val="28"/>
          <w:szCs w:val="28"/>
          <w:lang w:val="en-GB"/>
        </w:rPr>
        <w:t>BOARD</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PERSONAL BOARD TEST</w:t>
      </w:r>
    </w:p>
    <w:p w:rsidR="00827BB3" w:rsidRPr="00827BB3" w:rsidRDefault="00827BB3" w:rsidP="00827BB3">
      <w:pPr>
        <w:pStyle w:val="Paragrafoelenco"/>
        <w:rPr>
          <w:rFonts w:ascii="AR JULIAN" w:hAnsi="AR JULIAN"/>
        </w:rPr>
      </w:pPr>
      <w:r w:rsidRPr="00827BB3">
        <w:rPr>
          <w:rFonts w:ascii="AR JULIAN" w:hAnsi="AR JULIAN"/>
        </w:rPr>
        <w:t>Classe test della classe PersonalBoard che rappresenta la plancia personale del giocatore,  che quindi ingloba tutti i dati personali come le risorse, le carte ecc..</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Setup() mi crea un giocatore, la sua plancia personale e mi crea due carte, una territorio e una personaggio che serviranno alla classe per eseguire i test</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addCard() testa il metodo che mi aggiunge una carta alla mia plancia personale. Verifica attraverso assertSame che la carta sia sta aggiunta e nel posto corretto.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modifyResources() testa il metodo che modifica le risorse, creando due risorse nuove e modificando quelle della plancia, andando poi a controllare attraverso degli assertEquals() che le modifiche siano avvenute correttamente.</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checkResources() testa il metodo che controlla se ho le risorse necessarie, precisamente controlla il caso in cui non le ho e quindi verifica che venga lanciata l’eccezione LorenzoException.</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removeAllFamilyMembers() testa il metodo che rimuove tutti i familiare dalle loro posizioni, più precisamente setta a false l’attributo 'positioned’ del familiare. Controlla che il metodo isPositioned() di tutti i familiari ritorni false.</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lastRenderedPageBreak/>
        <w:t>getQtaResources() testa il metodo che ritorna la quantità di una precisa risorsa del tipo passato come parametro, controlla attraverso assertEquals che le quantità corrispondano.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activeCardsEffects() testa i metodi che attivano gli effetti delle carte territorio e delle carte edificio, mi aggiunge la carta territorio inizializzata nel setup nella plancia del giocatore, dopodiché chiama activeTerritoriesEffects() e verifica che l’effetto sia stato attivato, e che quindi attraverso le assertEquals le risorse corrispondano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activeCharactersEffect() verifica il medesimo metodo, settando nella plancia una carta personaggio, e attivando gli effetti. Verificando che l’azione corrente (inizializzata) abbia avuto un incremento di valore desiderato, attraverso le assertEquals.</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r w:rsidRPr="00827BB3">
        <w:rPr>
          <w:rFonts w:ascii="AR JULIAN" w:hAnsi="AR JULIAN"/>
        </w:rPr>
        <w:t>calculateVictoryPoints() testa il metodo che calcola i punti vittoria, mi aggiunge un numero prestabilito di punti vittoria, di carte territorio e di carte personaggio, dopodiché chiama il metodo e verifica che ritorni il numero corretto di punti vittoria (con assertEquals).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CONNECTION DB TEST</w:t>
      </w:r>
    </w:p>
    <w:p w:rsidR="00827BB3" w:rsidRPr="00827BB3" w:rsidRDefault="00827BB3" w:rsidP="00827BB3">
      <w:pPr>
        <w:ind w:left="708"/>
        <w:rPr>
          <w:rFonts w:ascii="AR JULIAN" w:hAnsi="AR JULIAN"/>
        </w:rPr>
      </w:pPr>
      <w:r w:rsidRPr="00827BB3">
        <w:rPr>
          <w:rFonts w:ascii="AR JULIAN" w:hAnsi="AR JULIAN"/>
        </w:rPr>
        <w:t>Classe che testa la connessione col database, nel metodo di setup viene istanziato un oggetto della classe ConnectionDB, dove viene stabilita la connessione, mentre col metodo executeQuery() viene testato il metodo medesimo verificando che il risultato della query sia coerente con la query posta.</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DEVELOPMENT CARD TEST</w:t>
      </w:r>
    </w:p>
    <w:p w:rsidR="00827BB3" w:rsidRPr="00827BB3" w:rsidRDefault="00827BB3" w:rsidP="00827BB3">
      <w:pPr>
        <w:pStyle w:val="Paragrafoelenco"/>
        <w:jc w:val="both"/>
        <w:rPr>
          <w:rFonts w:ascii="AR JULIAN" w:hAnsi="AR JULIAN"/>
        </w:rPr>
      </w:pPr>
      <w:r w:rsidRPr="00827BB3">
        <w:rPr>
          <w:rFonts w:ascii="AR JULIAN" w:hAnsi="AR JULIAN"/>
        </w:rPr>
        <w:t>Classe che testa la classe DevelopmentCard, inizializzando nel metodo di setup un giocatore RMI e due carte, precisamente una territorio e una personaggio.</w:t>
      </w:r>
    </w:p>
    <w:p w:rsidR="00827BB3" w:rsidRPr="00827BB3" w:rsidRDefault="00827BB3" w:rsidP="00827BB3">
      <w:pPr>
        <w:pStyle w:val="Paragrafoelenco"/>
        <w:numPr>
          <w:ilvl w:val="0"/>
          <w:numId w:val="10"/>
        </w:numPr>
        <w:suppressAutoHyphens w:val="0"/>
        <w:autoSpaceDN/>
        <w:spacing w:line="256" w:lineRule="auto"/>
        <w:contextualSpacing/>
        <w:jc w:val="both"/>
        <w:textAlignment w:val="auto"/>
        <w:rPr>
          <w:rFonts w:ascii="AR JULIAN" w:hAnsi="AR JULIAN"/>
        </w:rPr>
      </w:pPr>
      <w:r w:rsidRPr="00827BB3">
        <w:rPr>
          <w:rFonts w:ascii="AR JULIAN" w:hAnsi="AR JULIAN"/>
        </w:rPr>
        <w:t xml:space="preserve">setPlayer() chiama il metodo medesimo sulla carta passando come parametro il giocatore, dopodiché verifica che all’interno della carte sia stato settato il giocatore(assertEquals) e che nella lista delle carte nella plancia personale del giocatore ci sia la carta specifica, e che quindi la prima posizione nella lista sia non nulla, attraverso una assertNotNull. </w:t>
      </w:r>
    </w:p>
    <w:p w:rsidR="00827BB3" w:rsidRPr="00827BB3" w:rsidRDefault="00827BB3" w:rsidP="00827BB3">
      <w:pPr>
        <w:pStyle w:val="Paragrafoelenco"/>
        <w:numPr>
          <w:ilvl w:val="0"/>
          <w:numId w:val="10"/>
        </w:numPr>
        <w:suppressAutoHyphens w:val="0"/>
        <w:autoSpaceDN/>
        <w:spacing w:line="256" w:lineRule="auto"/>
        <w:contextualSpacing/>
        <w:jc w:val="both"/>
        <w:textAlignment w:val="auto"/>
        <w:rPr>
          <w:rFonts w:ascii="AR JULIAN" w:hAnsi="AR JULIAN"/>
        </w:rPr>
      </w:pPr>
      <w:r w:rsidRPr="00827BB3">
        <w:rPr>
          <w:rFonts w:ascii="AR JULIAN" w:hAnsi="AR JULIAN"/>
        </w:rPr>
        <w:t>setPlayerError() prova a settare il giocatore alla carta, pur non avendo le risorse necessarie e quindi verifica che venga lanciata una LorenzoException.</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DEVELOPMENT DECK TEST</w:t>
      </w:r>
    </w:p>
    <w:p w:rsidR="00827BB3" w:rsidRPr="00827BB3" w:rsidRDefault="00827BB3" w:rsidP="00827BB3">
      <w:pPr>
        <w:pStyle w:val="Paragrafoelenco"/>
        <w:rPr>
          <w:rFonts w:ascii="AR JULIAN" w:hAnsi="AR JULIAN"/>
        </w:rPr>
      </w:pPr>
      <w:r w:rsidRPr="00827BB3">
        <w:rPr>
          <w:rFonts w:ascii="AR JULIAN" w:hAnsi="AR JULIAN"/>
        </w:rPr>
        <w:t>Classe che testa l’inizializzazione del deck delle carte sviluppo, istanziando del metodo di setup un oggetto della classe medesima, e dopo nel metodo drawCards pescando tutte le carte dal database e andando a verificare che sia state caricate correttamente e nell’ordine corretto, attraverso delle assertEquals sui tipi delle carte pescate.</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FAMILY MEMBER TEST</w:t>
      </w:r>
    </w:p>
    <w:p w:rsidR="00827BB3" w:rsidRPr="00827BB3" w:rsidRDefault="00827BB3" w:rsidP="00827BB3">
      <w:pPr>
        <w:pStyle w:val="Paragrafoelenco"/>
        <w:rPr>
          <w:rFonts w:ascii="AR JULIAN" w:hAnsi="AR JULIAN"/>
        </w:rPr>
      </w:pPr>
      <w:r w:rsidRPr="00827BB3">
        <w:rPr>
          <w:rFonts w:ascii="AR JULIAN" w:hAnsi="AR JULIAN"/>
        </w:rPr>
        <w:t>Classe che testa il familiare, verificando che l’oggetto inizializzato nel metodo di setup, in seguito ai metodi setValue e modifyValue il valore del familiare sia quello corretto.</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TOWER TEST</w:t>
      </w:r>
    </w:p>
    <w:p w:rsidR="00827BB3" w:rsidRPr="00827BB3" w:rsidRDefault="00827BB3" w:rsidP="00827BB3">
      <w:pPr>
        <w:pStyle w:val="Paragrafoelenco"/>
        <w:rPr>
          <w:rFonts w:ascii="AR JULIAN" w:hAnsi="AR JULIAN"/>
        </w:rPr>
      </w:pPr>
      <w:r w:rsidRPr="00827BB3">
        <w:rPr>
          <w:rFonts w:ascii="AR JULIAN" w:hAnsi="AR JULIAN"/>
        </w:rPr>
        <w:t>Testa la classe Tower, inizializzando nel metodo di setup un oggetto della classe stessa, e aggiungendo le 4 carte che andranno a comporre la torre.</w:t>
      </w:r>
    </w:p>
    <w:p w:rsidR="00621B3B" w:rsidRPr="00827BB3" w:rsidRDefault="00827BB3" w:rsidP="0012288B">
      <w:pPr>
        <w:pStyle w:val="Paragrafoelenco"/>
        <w:rPr>
          <w:rFonts w:ascii="AR JULIAN" w:hAnsi="AR JULIAN"/>
        </w:rPr>
      </w:pPr>
      <w:r w:rsidRPr="00827BB3">
        <w:rPr>
          <w:rFonts w:ascii="AR JULIAN" w:hAnsi="AR JULIAN"/>
        </w:rPr>
        <w:t>Verifica che le carte siano state aggiunte correttamente attraverso i metodi di get con delle asertEquals sui nomi delle carte aggiunte nel metodo di setup.</w:t>
      </w:r>
      <w:r w:rsidR="0012288B">
        <w:rPr>
          <w:rFonts w:ascii="AR JULIAN" w:hAnsi="AR JULIAN"/>
        </w:rPr>
        <w:t xml:space="preserve"> </w:t>
      </w:r>
      <w:r w:rsidRPr="00827BB3">
        <w:rPr>
          <w:rFonts w:ascii="AR JULIAN" w:hAnsi="AR JULIAN"/>
        </w:rPr>
        <w:t>Controlla il metodo che consente di ottenere un piano preciso, andando a verificare il valore del piano, controllando così che siano stati aggiunti correttamente nell’inizializzazione</w:t>
      </w:r>
    </w:p>
    <w:sectPr w:rsidR="00621B3B" w:rsidRPr="00827BB3">
      <w:footerReference w:type="default" r:id="rId30"/>
      <w:pgSz w:w="11906" w:h="16838"/>
      <w:pgMar w:top="946" w:right="1236" w:bottom="1207" w:left="698"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584" w:rsidRDefault="00900584">
      <w:pPr>
        <w:spacing w:after="0" w:line="240" w:lineRule="auto"/>
      </w:pPr>
      <w:r>
        <w:separator/>
      </w:r>
    </w:p>
  </w:endnote>
  <w:endnote w:type="continuationSeparator" w:id="0">
    <w:p w:rsidR="00900584" w:rsidRDefault="00900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 JULIAN">
    <w:panose1 w:val="02000000000000000000"/>
    <w:charset w:val="00"/>
    <w:family w:val="auto"/>
    <w:pitch w:val="variable"/>
    <w:sig w:usb0="8000002F" w:usb1="0000000A"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D20" w:rsidRDefault="00900584">
    <w:pPr>
      <w:spacing w:after="0"/>
      <w:ind w:right="-518"/>
      <w:jc w:val="right"/>
    </w:pPr>
    <w:r>
      <w:rPr>
        <w:rFonts w:ascii="Tw Cen MT" w:eastAsia="Tw Cen MT" w:hAnsi="Tw Cen MT" w:cs="Tw Cen MT"/>
      </w:rPr>
      <w:fldChar w:fldCharType="begin"/>
    </w:r>
    <w:r>
      <w:rPr>
        <w:rFonts w:ascii="Tw Cen MT" w:eastAsia="Tw Cen MT" w:hAnsi="Tw Cen MT" w:cs="Tw Cen MT"/>
      </w:rPr>
      <w:instrText xml:space="preserve"> PAGE </w:instrText>
    </w:r>
    <w:r>
      <w:rPr>
        <w:rFonts w:ascii="Tw Cen MT" w:eastAsia="Tw Cen MT" w:hAnsi="Tw Cen MT" w:cs="Tw Cen MT"/>
      </w:rPr>
      <w:fldChar w:fldCharType="separate"/>
    </w:r>
    <w:r w:rsidR="00A0750B">
      <w:rPr>
        <w:rFonts w:ascii="Tw Cen MT" w:eastAsia="Tw Cen MT" w:hAnsi="Tw Cen MT" w:cs="Tw Cen MT"/>
        <w:noProof/>
      </w:rPr>
      <w:t>15</w:t>
    </w:r>
    <w:r>
      <w:rPr>
        <w:rFonts w:ascii="Tw Cen MT" w:eastAsia="Tw Cen MT" w:hAnsi="Tw Cen MT" w:cs="Tw Cen MT"/>
      </w:rPr>
      <w:fldChar w:fldCharType="end"/>
    </w:r>
    <w:r>
      <w:rPr>
        <w:rFonts w:ascii="Tw Cen MT" w:eastAsia="Tw Cen MT" w:hAnsi="Tw Cen MT" w:cs="Tw Cen MT"/>
      </w:rPr>
      <w:t xml:space="preserve"> </w:t>
    </w:r>
  </w:p>
  <w:p w:rsidR="008E1D20" w:rsidRDefault="00900584">
    <w:pPr>
      <w:spacing w:after="0"/>
      <w:ind w:left="22"/>
    </w:pPr>
    <w:r>
      <w:rPr>
        <w:rFonts w:ascii="Tw Cen MT" w:eastAsia="Tw Cen MT" w:hAnsi="Tw Cen MT" w:cs="Tw Cen M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584" w:rsidRDefault="00900584">
      <w:pPr>
        <w:spacing w:after="0" w:line="240" w:lineRule="auto"/>
      </w:pPr>
      <w:r>
        <w:separator/>
      </w:r>
    </w:p>
  </w:footnote>
  <w:footnote w:type="continuationSeparator" w:id="0">
    <w:p w:rsidR="00900584" w:rsidRDefault="00900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1B6F"/>
    <w:multiLevelType w:val="multilevel"/>
    <w:tmpl w:val="5F747746"/>
    <w:lvl w:ilvl="0">
      <w:numFmt w:val="bullet"/>
      <w:lvlText w:val="-"/>
      <w:lvlJc w:val="left"/>
      <w:pPr>
        <w:ind w:left="720" w:hanging="360"/>
      </w:pPr>
      <w:rPr>
        <w:rFonts w:ascii="AR JULIAN" w:eastAsia="AR JULIAN" w:hAnsi="AR JULIAN" w:cs="AR JULIAN"/>
        <w:color w:val="141719"/>
        <w:sz w:val="24"/>
        <w:u w:val="no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FA028B1"/>
    <w:multiLevelType w:val="multilevel"/>
    <w:tmpl w:val="7BBC4B4C"/>
    <w:lvl w:ilvl="0">
      <w:numFmt w:val="bullet"/>
      <w:lvlText w:val="-"/>
      <w:lvlJc w:val="left"/>
      <w:pPr>
        <w:ind w:left="1068" w:hanging="360"/>
      </w:pPr>
      <w:rPr>
        <w:rFonts w:ascii="AR JULIAN" w:eastAsia="Calibri" w:hAnsi="AR JULIAN"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C9B2B32"/>
    <w:multiLevelType w:val="multilevel"/>
    <w:tmpl w:val="B282CBD4"/>
    <w:lvl w:ilvl="0">
      <w:numFmt w:val="bullet"/>
      <w:lvlText w:val="-"/>
      <w:lvlJc w:val="left"/>
      <w:pPr>
        <w:ind w:left="720" w:hanging="360"/>
      </w:pPr>
      <w:rPr>
        <w:rFonts w:ascii="AR JULIAN" w:eastAsia="AR JULIAN" w:hAnsi="AR JULIAN" w:cs="AR JULI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54635B9"/>
    <w:multiLevelType w:val="hybridMultilevel"/>
    <w:tmpl w:val="6DD63544"/>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 w15:restartNumberingAfterBreak="0">
    <w:nsid w:val="26857379"/>
    <w:multiLevelType w:val="hybridMultilevel"/>
    <w:tmpl w:val="51C8F54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5" w15:restartNumberingAfterBreak="0">
    <w:nsid w:val="29491BDE"/>
    <w:multiLevelType w:val="hybridMultilevel"/>
    <w:tmpl w:val="9FA04500"/>
    <w:lvl w:ilvl="0" w:tplc="0410000F">
      <w:start w:val="1"/>
      <w:numFmt w:val="decimal"/>
      <w:lvlText w:val="%1."/>
      <w:lvlJc w:val="left"/>
      <w:pPr>
        <w:ind w:left="1500" w:hanging="360"/>
      </w:pPr>
    </w:lvl>
    <w:lvl w:ilvl="1" w:tplc="04100019">
      <w:start w:val="1"/>
      <w:numFmt w:val="lowerLetter"/>
      <w:lvlText w:val="%2."/>
      <w:lvlJc w:val="left"/>
      <w:pPr>
        <w:ind w:left="2220" w:hanging="360"/>
      </w:pPr>
    </w:lvl>
    <w:lvl w:ilvl="2" w:tplc="0410001B">
      <w:start w:val="1"/>
      <w:numFmt w:val="lowerRoman"/>
      <w:lvlText w:val="%3."/>
      <w:lvlJc w:val="right"/>
      <w:pPr>
        <w:ind w:left="2940" w:hanging="180"/>
      </w:pPr>
    </w:lvl>
    <w:lvl w:ilvl="3" w:tplc="0410000F">
      <w:start w:val="1"/>
      <w:numFmt w:val="decimal"/>
      <w:lvlText w:val="%4."/>
      <w:lvlJc w:val="left"/>
      <w:pPr>
        <w:ind w:left="3660" w:hanging="360"/>
      </w:pPr>
    </w:lvl>
    <w:lvl w:ilvl="4" w:tplc="04100019">
      <w:start w:val="1"/>
      <w:numFmt w:val="lowerLetter"/>
      <w:lvlText w:val="%5."/>
      <w:lvlJc w:val="left"/>
      <w:pPr>
        <w:ind w:left="4380" w:hanging="360"/>
      </w:pPr>
    </w:lvl>
    <w:lvl w:ilvl="5" w:tplc="0410001B">
      <w:start w:val="1"/>
      <w:numFmt w:val="lowerRoman"/>
      <w:lvlText w:val="%6."/>
      <w:lvlJc w:val="right"/>
      <w:pPr>
        <w:ind w:left="5100" w:hanging="180"/>
      </w:pPr>
    </w:lvl>
    <w:lvl w:ilvl="6" w:tplc="0410000F">
      <w:start w:val="1"/>
      <w:numFmt w:val="decimal"/>
      <w:lvlText w:val="%7."/>
      <w:lvlJc w:val="left"/>
      <w:pPr>
        <w:ind w:left="5820" w:hanging="360"/>
      </w:pPr>
    </w:lvl>
    <w:lvl w:ilvl="7" w:tplc="04100019">
      <w:start w:val="1"/>
      <w:numFmt w:val="lowerLetter"/>
      <w:lvlText w:val="%8."/>
      <w:lvlJc w:val="left"/>
      <w:pPr>
        <w:ind w:left="6540" w:hanging="360"/>
      </w:pPr>
    </w:lvl>
    <w:lvl w:ilvl="8" w:tplc="0410001B">
      <w:start w:val="1"/>
      <w:numFmt w:val="lowerRoman"/>
      <w:lvlText w:val="%9."/>
      <w:lvlJc w:val="right"/>
      <w:pPr>
        <w:ind w:left="7260" w:hanging="180"/>
      </w:pPr>
    </w:lvl>
  </w:abstractNum>
  <w:abstractNum w:abstractNumId="6" w15:restartNumberingAfterBreak="0">
    <w:nsid w:val="336570DB"/>
    <w:multiLevelType w:val="multilevel"/>
    <w:tmpl w:val="A4FAB5CE"/>
    <w:lvl w:ilvl="0">
      <w:numFmt w:val="bullet"/>
      <w:lvlText w:val="-"/>
      <w:lvlJc w:val="left"/>
      <w:pPr>
        <w:ind w:left="1068" w:hanging="360"/>
      </w:pPr>
      <w:rPr>
        <w:rFonts w:ascii="AR JULIAN" w:eastAsia="Calibri" w:hAnsi="AR JULIAN" w:cs="Calibri"/>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 w15:restartNumberingAfterBreak="0">
    <w:nsid w:val="3E3422E3"/>
    <w:multiLevelType w:val="hybridMultilevel"/>
    <w:tmpl w:val="7CF08902"/>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8" w15:restartNumberingAfterBreak="0">
    <w:nsid w:val="3F6433AB"/>
    <w:multiLevelType w:val="hybridMultilevel"/>
    <w:tmpl w:val="77D80590"/>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9" w15:restartNumberingAfterBreak="0">
    <w:nsid w:val="4FF36FF1"/>
    <w:multiLevelType w:val="hybridMultilevel"/>
    <w:tmpl w:val="9FA06D3E"/>
    <w:lvl w:ilvl="0" w:tplc="43847C06">
      <w:numFmt w:val="bullet"/>
      <w:lvlText w:val="-"/>
      <w:lvlJc w:val="left"/>
      <w:pPr>
        <w:ind w:left="720" w:hanging="360"/>
      </w:pPr>
      <w:rPr>
        <w:rFonts w:ascii="Century Gothic" w:eastAsiaTheme="minorHAnsi" w:hAnsi="Century Gothic"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2"/>
  </w:num>
  <w:num w:numId="4">
    <w:abstractNumId w:val="0"/>
  </w:num>
  <w:num w:numId="5">
    <w:abstractNumId w:val="9"/>
    <w:lvlOverride w:ilvl="0"/>
    <w:lvlOverride w:ilvl="1"/>
    <w:lvlOverride w:ilvl="2"/>
    <w:lvlOverride w:ilvl="3"/>
    <w:lvlOverride w:ilvl="4"/>
    <w:lvlOverride w:ilvl="5"/>
    <w:lvlOverride w:ilvl="6"/>
    <w:lvlOverride w:ilvl="7"/>
    <w:lvlOverride w:ilvl="8"/>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ttachedTemplate r:id="rId1"/>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
  <w:rsids>
    <w:rsidRoot w:val="00621B3B"/>
    <w:rsid w:val="0012288B"/>
    <w:rsid w:val="003374C2"/>
    <w:rsid w:val="00621B3B"/>
    <w:rsid w:val="00677F1A"/>
    <w:rsid w:val="0068297A"/>
    <w:rsid w:val="00827BB3"/>
    <w:rsid w:val="00900584"/>
    <w:rsid w:val="009B365F"/>
    <w:rsid w:val="009F5537"/>
    <w:rsid w:val="00A0750B"/>
    <w:rsid w:val="00A939C3"/>
    <w:rsid w:val="00C9191F"/>
    <w:rsid w:val="00E37C71"/>
    <w:rsid w:val="00ED7A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18CED"/>
  <w15:docId w15:val="{1C6EF0C6-9A28-4226-8E1A-97AC08A13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sz w:val="22"/>
        <w:szCs w:val="22"/>
        <w:lang w:val="it-IT" w:eastAsia="it-IT" w:bidi="ar-SA"/>
      </w:rPr>
    </w:rPrDefault>
    <w:pPrDefault>
      <w:pPr>
        <w:autoSpaceDN w:val="0"/>
        <w:spacing w:after="160" w:line="254" w:lineRule="auto"/>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pPr>
      <w:suppressAutoHyphens/>
    </w:pPr>
    <w:rPr>
      <w:rFonts w:eastAsia="Calibri" w:cs="Calibri"/>
      <w:color w:val="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pPr>
      <w:ind w:left="720"/>
    </w:pPr>
  </w:style>
  <w:style w:type="paragraph" w:styleId="Didascalia">
    <w:name w:val="caption"/>
    <w:basedOn w:val="Normale"/>
    <w:next w:val="Normale"/>
    <w:pPr>
      <w:spacing w:after="200" w:line="240" w:lineRule="auto"/>
    </w:pPr>
    <w:rPr>
      <w:i/>
      <w:iCs/>
      <w:color w:val="44546A"/>
      <w:sz w:val="18"/>
      <w:szCs w:val="18"/>
    </w:rPr>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rPr>
      <w:rFonts w:eastAsia="Calibri" w:cs="Calibri"/>
      <w:color w:val="000000"/>
    </w:rPr>
  </w:style>
  <w:style w:type="paragraph" w:styleId="Intestazione">
    <w:name w:val="header"/>
    <w:basedOn w:val="Normale"/>
    <w:link w:val="IntestazioneCarattere"/>
    <w:uiPriority w:val="99"/>
    <w:unhideWhenUsed/>
    <w:rsid w:val="00827B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27BB3"/>
    <w:rPr>
      <w:rFonts w:eastAsia="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2430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4044</Words>
  <Characters>23052</Characters>
  <Application>Microsoft Office Word</Application>
  <DocSecurity>0</DocSecurity>
  <Lines>192</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Bonali</dc:creator>
  <cp:lastModifiedBy>Luca Bonali</cp:lastModifiedBy>
  <cp:revision>3</cp:revision>
  <cp:lastPrinted>2017-06-12T16:48:00Z</cp:lastPrinted>
  <dcterms:created xsi:type="dcterms:W3CDTF">2017-06-13T21:31:00Z</dcterms:created>
  <dcterms:modified xsi:type="dcterms:W3CDTF">2017-06-13T21:31:00Z</dcterms:modified>
</cp:coreProperties>
</file>